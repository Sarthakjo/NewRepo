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Default="00BE5B48">
      <w:pPr>
        <w:pStyle w:val="Title"/>
      </w:pPr>
      <w:r>
        <w:t>Group “A”</w:t>
      </w:r>
    </w:p>
    <w:p w:rsidR="003C7438" w:rsidRPr="00761191" w:rsidRDefault="00532483">
      <w:pPr>
        <w:pStyle w:val="Title"/>
        <w:rPr>
          <w:u w:val="single"/>
        </w:rPr>
      </w:pPr>
      <w:r w:rsidRPr="00761191">
        <w:rPr>
          <w:u w:val="single"/>
        </w:rPr>
        <w:fldChar w:fldCharType="begin"/>
      </w:r>
      <w:r w:rsidRPr="00761191">
        <w:rPr>
          <w:u w:val="single"/>
        </w:rPr>
        <w:instrText xml:space="preserve"> TITLE  \* MERGEFORMAT </w:instrText>
      </w:r>
      <w:r w:rsidRPr="00761191">
        <w:rPr>
          <w:u w:val="single"/>
        </w:rPr>
        <w:fldChar w:fldCharType="separate"/>
      </w:r>
      <w:r w:rsidR="008425A2" w:rsidRPr="00761191">
        <w:rPr>
          <w:u w:val="single"/>
        </w:rPr>
        <w:t xml:space="preserve">Iteration </w:t>
      </w:r>
      <w:r w:rsidR="009B36EA">
        <w:rPr>
          <w:u w:val="single"/>
        </w:rPr>
        <w:t>Evaluation Assessment</w:t>
      </w:r>
      <w:r w:rsidRPr="00761191">
        <w:rPr>
          <w:u w:val="single"/>
        </w:rPr>
        <w:fldChar w:fldCharType="end"/>
      </w:r>
    </w:p>
    <w:p w:rsidR="003C7438" w:rsidRDefault="00BE5B48" w:rsidP="00BE5B48">
      <w:pPr>
        <w:pStyle w:val="Title"/>
        <w:tabs>
          <w:tab w:val="left" w:pos="5985"/>
        </w:tabs>
        <w:jc w:val="left"/>
      </w:pPr>
      <w:r>
        <w:tab/>
      </w:r>
    </w:p>
    <w:p w:rsid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AF1D4A" w:rsidRDefault="00AF1D4A" w:rsidP="00AF1D4A">
      <w:pPr>
        <w:pStyle w:val="BodyText"/>
        <w:ind w:left="0"/>
      </w:pPr>
    </w:p>
    <w:p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:rsidR="003C7438" w:rsidRDefault="003C7438" w:rsidP="00612E0C">
      <w:pPr>
        <w:pStyle w:val="InfoBlue"/>
        <w:rPr>
          <w:vanish w:val="0"/>
        </w:rPr>
      </w:pPr>
    </w:p>
    <w:tbl>
      <w:tblPr>
        <w:tblW w:w="748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440"/>
        <w:gridCol w:w="1440"/>
      </w:tblGrid>
      <w:tr w:rsidR="00F14F00" w:rsidTr="00F14F00">
        <w:tc>
          <w:tcPr>
            <w:tcW w:w="4608" w:type="dxa"/>
          </w:tcPr>
          <w:p w:rsidR="00F14F00" w:rsidRPr="00B7002B" w:rsidRDefault="00F14F00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440" w:type="dxa"/>
          </w:tcPr>
          <w:p w:rsidR="00F14F00" w:rsidRPr="00B7002B" w:rsidRDefault="00F14F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Start </w:t>
            </w: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440" w:type="dxa"/>
          </w:tcPr>
          <w:p w:rsidR="00F14F00" w:rsidRPr="00B7002B" w:rsidRDefault="00F14F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End Date</w:t>
            </w:r>
          </w:p>
        </w:tc>
      </w:tr>
      <w:tr w:rsidR="00F14F00" w:rsidTr="00F14F00">
        <w:tc>
          <w:tcPr>
            <w:tcW w:w="4608" w:type="dxa"/>
          </w:tcPr>
          <w:p w:rsidR="00F14F00" w:rsidRDefault="00F14F00">
            <w:r>
              <w:t>Iteration start</w:t>
            </w:r>
          </w:p>
        </w:tc>
        <w:tc>
          <w:tcPr>
            <w:tcW w:w="1440" w:type="dxa"/>
          </w:tcPr>
          <w:p w:rsidR="00F14F00" w:rsidRDefault="006069FD">
            <w:r>
              <w:t>23</w:t>
            </w:r>
            <w:r w:rsidR="00A2285F">
              <w:t>/08</w:t>
            </w:r>
            <w:r w:rsidR="00F220E7">
              <w:t>/201</w:t>
            </w:r>
            <w:r w:rsidR="00BE5B48">
              <w:t>7</w:t>
            </w:r>
          </w:p>
        </w:tc>
        <w:tc>
          <w:tcPr>
            <w:tcW w:w="1440" w:type="dxa"/>
          </w:tcPr>
          <w:p w:rsidR="00F14F00" w:rsidRDefault="006069FD">
            <w:r>
              <w:t>30</w:t>
            </w:r>
            <w:r w:rsidR="00A2285F">
              <w:t>/08</w:t>
            </w:r>
            <w:r w:rsidR="00F220E7">
              <w:t>/201</w:t>
            </w:r>
            <w:r w:rsidR="00BE5B48">
              <w:t>7</w:t>
            </w:r>
          </w:p>
        </w:tc>
      </w:tr>
      <w:tr w:rsidR="006069FD" w:rsidTr="00F14F00">
        <w:tc>
          <w:tcPr>
            <w:tcW w:w="4608" w:type="dxa"/>
          </w:tcPr>
          <w:p w:rsidR="006069FD" w:rsidRDefault="006069FD" w:rsidP="006069FD">
            <w:r>
              <w:t>Update team charter</w:t>
            </w:r>
          </w:p>
        </w:tc>
        <w:tc>
          <w:tcPr>
            <w:tcW w:w="1440" w:type="dxa"/>
          </w:tcPr>
          <w:p w:rsidR="006069FD" w:rsidRDefault="006069FD" w:rsidP="006069FD">
            <w:r>
              <w:t>23/08/2017</w:t>
            </w:r>
          </w:p>
        </w:tc>
        <w:tc>
          <w:tcPr>
            <w:tcW w:w="1440" w:type="dxa"/>
          </w:tcPr>
          <w:p w:rsidR="006069FD" w:rsidRDefault="006069FD" w:rsidP="006069FD">
            <w:r>
              <w:t>30/08/2017</w:t>
            </w:r>
          </w:p>
        </w:tc>
      </w:tr>
      <w:tr w:rsidR="006069FD" w:rsidTr="00F14F00">
        <w:tc>
          <w:tcPr>
            <w:tcW w:w="4608" w:type="dxa"/>
          </w:tcPr>
          <w:p w:rsidR="006069FD" w:rsidRDefault="006069FD" w:rsidP="006069FD">
            <w:r>
              <w:t>Update meeting schedule</w:t>
            </w:r>
          </w:p>
        </w:tc>
        <w:tc>
          <w:tcPr>
            <w:tcW w:w="1440" w:type="dxa"/>
          </w:tcPr>
          <w:p w:rsidR="006069FD" w:rsidRDefault="006069FD" w:rsidP="006069FD">
            <w:r>
              <w:t>23/08/2017</w:t>
            </w:r>
          </w:p>
        </w:tc>
        <w:tc>
          <w:tcPr>
            <w:tcW w:w="1440" w:type="dxa"/>
          </w:tcPr>
          <w:p w:rsidR="006069FD" w:rsidRDefault="006069FD" w:rsidP="006069FD">
            <w:r>
              <w:t>30/08/2017</w:t>
            </w:r>
          </w:p>
        </w:tc>
      </w:tr>
      <w:tr w:rsidR="009B36EA" w:rsidTr="009B36EA">
        <w:trPr>
          <w:trHeight w:val="293"/>
        </w:trPr>
        <w:tc>
          <w:tcPr>
            <w:tcW w:w="4608" w:type="dxa"/>
          </w:tcPr>
          <w:p w:rsidR="009B36EA" w:rsidRPr="00EE403C" w:rsidRDefault="009B36EA" w:rsidP="009B36EA">
            <w:pPr>
              <w:tabs>
                <w:tab w:val="center" w:pos="2196"/>
              </w:tabs>
            </w:pPr>
            <w:r>
              <w:t>carry on development task</w:t>
            </w:r>
          </w:p>
        </w:tc>
        <w:tc>
          <w:tcPr>
            <w:tcW w:w="1440" w:type="dxa"/>
          </w:tcPr>
          <w:p w:rsidR="009B36EA" w:rsidRDefault="009B36EA" w:rsidP="009B36EA">
            <w:r w:rsidRPr="00601BBF">
              <w:t>16/08/2017</w:t>
            </w:r>
          </w:p>
        </w:tc>
        <w:tc>
          <w:tcPr>
            <w:tcW w:w="1440" w:type="dxa"/>
          </w:tcPr>
          <w:p w:rsidR="009B36EA" w:rsidRDefault="009B36EA" w:rsidP="009B36EA">
            <w:r w:rsidRPr="007E16DF">
              <w:t>23/08/2017</w:t>
            </w:r>
          </w:p>
        </w:tc>
      </w:tr>
      <w:tr w:rsidR="009B36EA" w:rsidTr="00F14F00">
        <w:tc>
          <w:tcPr>
            <w:tcW w:w="4608" w:type="dxa"/>
          </w:tcPr>
          <w:p w:rsidR="009B36EA" w:rsidRDefault="009B36EA" w:rsidP="009B36EA">
            <w:pPr>
              <w:tabs>
                <w:tab w:val="center" w:pos="2196"/>
              </w:tabs>
            </w:pPr>
            <w:r>
              <w:t>Formal code review</w:t>
            </w:r>
          </w:p>
        </w:tc>
        <w:tc>
          <w:tcPr>
            <w:tcW w:w="1440" w:type="dxa"/>
          </w:tcPr>
          <w:p w:rsidR="009B36EA" w:rsidRDefault="009B36EA" w:rsidP="009B36EA">
            <w:r w:rsidRPr="00601BBF">
              <w:t>16/08/2017</w:t>
            </w:r>
          </w:p>
        </w:tc>
        <w:tc>
          <w:tcPr>
            <w:tcW w:w="1440" w:type="dxa"/>
          </w:tcPr>
          <w:p w:rsidR="009B36EA" w:rsidRDefault="009B36EA" w:rsidP="009B36EA">
            <w:r w:rsidRPr="007E16DF">
              <w:t>23/08/2017</w:t>
            </w:r>
          </w:p>
        </w:tc>
      </w:tr>
      <w:tr w:rsidR="006069FD" w:rsidTr="00F14F00">
        <w:tc>
          <w:tcPr>
            <w:tcW w:w="4608" w:type="dxa"/>
          </w:tcPr>
          <w:p w:rsidR="006069FD" w:rsidRPr="00EE403C" w:rsidRDefault="006069FD" w:rsidP="006069FD">
            <w:pPr>
              <w:tabs>
                <w:tab w:val="center" w:pos="2196"/>
              </w:tabs>
            </w:pPr>
            <w:r>
              <w:t>Static code review</w:t>
            </w:r>
          </w:p>
        </w:tc>
        <w:tc>
          <w:tcPr>
            <w:tcW w:w="1440" w:type="dxa"/>
          </w:tcPr>
          <w:p w:rsidR="006069FD" w:rsidRDefault="006069FD" w:rsidP="006069FD">
            <w:r>
              <w:t>23/08/2017</w:t>
            </w:r>
          </w:p>
        </w:tc>
        <w:tc>
          <w:tcPr>
            <w:tcW w:w="1440" w:type="dxa"/>
          </w:tcPr>
          <w:p w:rsidR="006069FD" w:rsidRDefault="006069FD" w:rsidP="006069FD">
            <w:r>
              <w:t>30/08/2017</w:t>
            </w:r>
          </w:p>
        </w:tc>
      </w:tr>
      <w:tr w:rsidR="006069FD" w:rsidTr="00F14F00">
        <w:tc>
          <w:tcPr>
            <w:tcW w:w="4608" w:type="dxa"/>
          </w:tcPr>
          <w:p w:rsidR="006069FD" w:rsidRDefault="006069FD" w:rsidP="006069FD">
            <w:r>
              <w:t>Create Assessment status</w:t>
            </w:r>
          </w:p>
        </w:tc>
        <w:tc>
          <w:tcPr>
            <w:tcW w:w="1440" w:type="dxa"/>
          </w:tcPr>
          <w:p w:rsidR="006069FD" w:rsidRDefault="006069FD" w:rsidP="006069FD">
            <w:r>
              <w:t>23/08/2017</w:t>
            </w:r>
          </w:p>
        </w:tc>
        <w:tc>
          <w:tcPr>
            <w:tcW w:w="1440" w:type="dxa"/>
          </w:tcPr>
          <w:p w:rsidR="006069FD" w:rsidRDefault="006069FD" w:rsidP="006069FD">
            <w:r>
              <w:t>30/08/2017</w:t>
            </w:r>
          </w:p>
        </w:tc>
      </w:tr>
      <w:tr w:rsidR="006069FD" w:rsidTr="00F14F00">
        <w:tc>
          <w:tcPr>
            <w:tcW w:w="4608" w:type="dxa"/>
          </w:tcPr>
          <w:p w:rsidR="006069FD" w:rsidRDefault="006069FD" w:rsidP="006069FD">
            <w:r>
              <w:t>Iteration stop</w:t>
            </w:r>
          </w:p>
        </w:tc>
        <w:tc>
          <w:tcPr>
            <w:tcW w:w="1440" w:type="dxa"/>
          </w:tcPr>
          <w:p w:rsidR="006069FD" w:rsidRDefault="006069FD" w:rsidP="006069FD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:rsidR="006069FD" w:rsidRDefault="006069FD" w:rsidP="006069FD">
            <w:r>
              <w:t>30/08/2017</w:t>
            </w:r>
          </w:p>
        </w:tc>
      </w:tr>
      <w:bookmarkEnd w:id="0"/>
    </w:tbl>
    <w:p w:rsidR="003C7438" w:rsidRDefault="003C7438">
      <w:pPr>
        <w:pStyle w:val="BodyText"/>
        <w:ind w:left="0"/>
      </w:pPr>
    </w:p>
    <w:p w:rsidR="00917187" w:rsidRDefault="00917187">
      <w:pPr>
        <w:pStyle w:val="Heading1"/>
      </w:pPr>
    </w:p>
    <w:p w:rsidR="00917187" w:rsidRDefault="00917187">
      <w:pPr>
        <w:pStyle w:val="Heading1"/>
      </w:pPr>
    </w:p>
    <w:p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A2285F" w:rsidRDefault="00A2285F" w:rsidP="00F220E7">
      <w:pPr>
        <w:pStyle w:val="ListParagraph"/>
        <w:numPr>
          <w:ilvl w:val="0"/>
          <w:numId w:val="39"/>
        </w:numPr>
      </w:pPr>
      <w:r>
        <w:t>Working in a team effectively.</w:t>
      </w:r>
    </w:p>
    <w:p w:rsidR="007134F2" w:rsidRDefault="00A2285F" w:rsidP="00F220E7">
      <w:pPr>
        <w:pStyle w:val="ListParagraph"/>
        <w:numPr>
          <w:ilvl w:val="0"/>
          <w:numId w:val="39"/>
        </w:numPr>
      </w:pPr>
      <w:r>
        <w:t>Updating</w:t>
      </w:r>
      <w:r w:rsidR="007134F2">
        <w:t xml:space="preserve"> a team charter showing a detail information about team member and project aim.</w:t>
      </w:r>
    </w:p>
    <w:p w:rsidR="007134F2" w:rsidRDefault="00A2285F" w:rsidP="00F220E7">
      <w:pPr>
        <w:pStyle w:val="ListParagraph"/>
        <w:numPr>
          <w:ilvl w:val="0"/>
          <w:numId w:val="39"/>
        </w:numPr>
      </w:pPr>
      <w:r>
        <w:t>Updating</w:t>
      </w:r>
      <w:r w:rsidR="007134F2">
        <w:t xml:space="preserve"> a meeting schedule for discussion of a project.</w:t>
      </w:r>
    </w:p>
    <w:p w:rsidR="009B36EA" w:rsidRDefault="009B36EA" w:rsidP="009B36EA">
      <w:pPr>
        <w:pStyle w:val="ListParagraph"/>
        <w:numPr>
          <w:ilvl w:val="0"/>
          <w:numId w:val="39"/>
        </w:numPr>
      </w:pPr>
      <w:r>
        <w:t>Continuing on development task.</w:t>
      </w:r>
    </w:p>
    <w:p w:rsidR="009B36EA" w:rsidRDefault="009B36EA" w:rsidP="009B36EA">
      <w:pPr>
        <w:pStyle w:val="ListParagraph"/>
        <w:numPr>
          <w:ilvl w:val="0"/>
          <w:numId w:val="39"/>
        </w:numPr>
      </w:pPr>
      <w:r>
        <w:t>Conducting formal code review</w:t>
      </w:r>
    </w:p>
    <w:p w:rsidR="001E0A30" w:rsidRDefault="006069FD" w:rsidP="00F220E7">
      <w:pPr>
        <w:pStyle w:val="ListParagraph"/>
        <w:numPr>
          <w:ilvl w:val="0"/>
          <w:numId w:val="39"/>
        </w:numPr>
      </w:pPr>
      <w:r>
        <w:t xml:space="preserve">Conducting static </w:t>
      </w:r>
      <w:r w:rsidR="001E0A30">
        <w:t>code review</w:t>
      </w:r>
    </w:p>
    <w:p w:rsidR="00DC0E6F" w:rsidRPr="00F220E7" w:rsidRDefault="00DC0E6F" w:rsidP="00F220E7">
      <w:pPr>
        <w:pStyle w:val="ListParagraph"/>
        <w:numPr>
          <w:ilvl w:val="0"/>
          <w:numId w:val="39"/>
        </w:numPr>
      </w:pPr>
      <w:r>
        <w:t>Create Assessment Status</w:t>
      </w:r>
      <w:r w:rsidR="007134F2">
        <w:t>.</w:t>
      </w:r>
    </w:p>
    <w:p w:rsidR="00917187" w:rsidRDefault="00917187" w:rsidP="00B7002B">
      <w:pPr>
        <w:pStyle w:val="Heading1"/>
      </w:pPr>
    </w:p>
    <w:p w:rsidR="00917187" w:rsidRDefault="00917187" w:rsidP="00B7002B">
      <w:pPr>
        <w:pStyle w:val="Heading1"/>
      </w:pPr>
    </w:p>
    <w:p w:rsidR="00917187" w:rsidRDefault="00917187" w:rsidP="00B7002B">
      <w:pPr>
        <w:pStyle w:val="Heading1"/>
      </w:pPr>
    </w:p>
    <w:p w:rsidR="00A15332" w:rsidRPr="00A15332" w:rsidRDefault="008A4D87" w:rsidP="00B7002B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152"/>
        <w:gridCol w:w="828"/>
        <w:gridCol w:w="1080"/>
      </w:tblGrid>
      <w:tr w:rsidR="009D6937" w:rsidRPr="009D6937" w:rsidTr="00917187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152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828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F220E7" w:rsidRPr="00A15332" w:rsidTr="00996A15">
        <w:trPr>
          <w:trHeight w:val="1407"/>
        </w:trPr>
        <w:tc>
          <w:tcPr>
            <w:tcW w:w="1543" w:type="dxa"/>
            <w:shd w:val="clear" w:color="auto" w:fill="auto"/>
            <w:noWrap/>
            <w:vAlign w:val="bottom"/>
          </w:tcPr>
          <w:p w:rsidR="00F220E7" w:rsidRPr="00EE403C" w:rsidRDefault="00A2285F" w:rsidP="00A15332">
            <w:pPr>
              <w:widowControl/>
              <w:spacing w:line="240" w:lineRule="auto"/>
            </w:pPr>
            <w:r>
              <w:t xml:space="preserve">Update </w:t>
            </w:r>
            <w:r w:rsidR="007134F2">
              <w:t>Meeting schedule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20E7" w:rsidRPr="00A15332" w:rsidRDefault="00034C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High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20E7" w:rsidRPr="00A15332" w:rsidRDefault="00034C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F220E7" w:rsidRPr="00A15332" w:rsidRDefault="00A2285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In progress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F220E7" w:rsidRPr="00A15332" w:rsidRDefault="00F220E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20E7" w:rsidRPr="00A15332" w:rsidRDefault="00034C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# 1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D1264D" w:rsidRDefault="00D1264D" w:rsidP="00D1264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Sushila khati</w:t>
            </w:r>
          </w:p>
          <w:p w:rsidR="00D1264D" w:rsidRDefault="00D1264D" w:rsidP="00D1264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Upama aryal</w:t>
            </w:r>
          </w:p>
          <w:p w:rsidR="00F220E7" w:rsidRPr="00A15332" w:rsidRDefault="00D1264D" w:rsidP="00D1264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Sarthak joshi</w:t>
            </w:r>
          </w:p>
        </w:tc>
        <w:tc>
          <w:tcPr>
            <w:tcW w:w="828" w:type="dxa"/>
            <w:shd w:val="clear" w:color="auto" w:fill="auto"/>
            <w:noWrap/>
            <w:vAlign w:val="bottom"/>
          </w:tcPr>
          <w:p w:rsidR="00F220E7" w:rsidRPr="00034C21" w:rsidRDefault="00D1264D" w:rsidP="00D1264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2 hrs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F220E7" w:rsidRPr="00A15332" w:rsidRDefault="00F220E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96A15" w:rsidRPr="00A15332" w:rsidTr="00917187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996A15" w:rsidRDefault="00996A15" w:rsidP="00996A15">
            <w:pPr>
              <w:widowControl/>
              <w:spacing w:line="240" w:lineRule="auto"/>
            </w:pPr>
            <w:r>
              <w:t>Update team charter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High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In progress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# 1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996A15" w:rsidRDefault="00996A15" w:rsidP="00996A15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Sushila khati</w:t>
            </w:r>
          </w:p>
          <w:p w:rsidR="00996A15" w:rsidRDefault="00996A15" w:rsidP="00996A15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Upama </w:t>
            </w:r>
            <w:r>
              <w:rPr>
                <w:lang w:eastAsia="ja-JP"/>
              </w:rPr>
              <w:lastRenderedPageBreak/>
              <w:t>aryal</w:t>
            </w:r>
          </w:p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Sarthak joshi</w:t>
            </w:r>
          </w:p>
        </w:tc>
        <w:tc>
          <w:tcPr>
            <w:tcW w:w="828" w:type="dxa"/>
            <w:shd w:val="clear" w:color="auto" w:fill="auto"/>
            <w:noWrap/>
            <w:vAlign w:val="bottom"/>
          </w:tcPr>
          <w:p w:rsidR="00996A15" w:rsidRPr="00034C21" w:rsidRDefault="00996A15" w:rsidP="00996A15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2 hrs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B36EA" w:rsidRPr="00A15332" w:rsidTr="00917187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9B36EA" w:rsidRDefault="009B36EA" w:rsidP="009B36EA">
            <w:pPr>
              <w:widowControl/>
              <w:spacing w:line="240" w:lineRule="auto"/>
            </w:pPr>
            <w:r>
              <w:t>carry on development task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9B36EA" w:rsidRPr="00A15332" w:rsidRDefault="009B36EA" w:rsidP="009B36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High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9B36EA" w:rsidRPr="00A15332" w:rsidRDefault="009B36EA" w:rsidP="009B36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9B36EA" w:rsidRPr="00A15332" w:rsidRDefault="009B36EA" w:rsidP="009B36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In progress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B36EA" w:rsidRPr="00A15332" w:rsidRDefault="009B36EA" w:rsidP="009B36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9B36EA" w:rsidRPr="00A15332" w:rsidRDefault="009B36EA" w:rsidP="009B36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# 1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9B36EA" w:rsidRDefault="009B36EA" w:rsidP="009B36EA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Sushila khati</w:t>
            </w:r>
          </w:p>
          <w:p w:rsidR="009B36EA" w:rsidRDefault="009B36EA" w:rsidP="009B36EA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Upama aryal</w:t>
            </w:r>
          </w:p>
          <w:p w:rsidR="009B36EA" w:rsidRPr="00A15332" w:rsidRDefault="009B36EA" w:rsidP="009B36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Sarthak joshi</w:t>
            </w:r>
          </w:p>
        </w:tc>
        <w:tc>
          <w:tcPr>
            <w:tcW w:w="828" w:type="dxa"/>
            <w:shd w:val="clear" w:color="auto" w:fill="auto"/>
            <w:noWrap/>
            <w:vAlign w:val="bottom"/>
          </w:tcPr>
          <w:p w:rsidR="009B36EA" w:rsidRPr="00034C21" w:rsidRDefault="009B36EA" w:rsidP="009B36EA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9 hrs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B36EA" w:rsidRPr="00A15332" w:rsidRDefault="009B36EA" w:rsidP="009B36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B36EA" w:rsidRPr="00A15332" w:rsidTr="00917187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9B36EA" w:rsidRDefault="009B36EA" w:rsidP="009B36EA">
            <w:pPr>
              <w:widowControl/>
              <w:spacing w:line="240" w:lineRule="auto"/>
            </w:pPr>
            <w:r>
              <w:t>Formal code review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9B36EA" w:rsidRPr="00A15332" w:rsidRDefault="009B36EA" w:rsidP="009B36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High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9B36EA" w:rsidRPr="00A15332" w:rsidRDefault="009B36EA" w:rsidP="009B36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9B36EA" w:rsidRPr="00A15332" w:rsidRDefault="009B36EA" w:rsidP="009B36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In progress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B36EA" w:rsidRPr="00A15332" w:rsidRDefault="009B36EA" w:rsidP="009B36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9B36EA" w:rsidRPr="00A15332" w:rsidRDefault="009B36EA" w:rsidP="009B36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# 1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9B36EA" w:rsidRDefault="009B36EA" w:rsidP="009B36EA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Sushila khati</w:t>
            </w:r>
          </w:p>
          <w:p w:rsidR="009B36EA" w:rsidRDefault="009B36EA" w:rsidP="009B36EA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Upama aryal</w:t>
            </w:r>
          </w:p>
          <w:p w:rsidR="009B36EA" w:rsidRPr="00A15332" w:rsidRDefault="009B36EA" w:rsidP="009B36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Sarthak joshi</w:t>
            </w:r>
          </w:p>
        </w:tc>
        <w:tc>
          <w:tcPr>
            <w:tcW w:w="828" w:type="dxa"/>
            <w:shd w:val="clear" w:color="auto" w:fill="auto"/>
            <w:noWrap/>
            <w:vAlign w:val="bottom"/>
          </w:tcPr>
          <w:p w:rsidR="009B36EA" w:rsidRPr="00034C21" w:rsidRDefault="009B36EA" w:rsidP="009B36EA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5 hrs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B36EA" w:rsidRPr="00A15332" w:rsidRDefault="009B36EA" w:rsidP="009B36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1E0A30" w:rsidRPr="00A15332" w:rsidTr="00917187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E0A30" w:rsidRDefault="006069FD" w:rsidP="001E0A30">
            <w:pPr>
              <w:widowControl/>
              <w:spacing w:line="240" w:lineRule="auto"/>
            </w:pPr>
            <w:r>
              <w:t>static</w:t>
            </w:r>
            <w:r w:rsidR="001E0A30">
              <w:t xml:space="preserve"> code review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E0A30" w:rsidRPr="00A15332" w:rsidRDefault="001E0A30" w:rsidP="001E0A3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High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E0A30" w:rsidRPr="00A15332" w:rsidRDefault="001E0A30" w:rsidP="001E0A3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1E0A30" w:rsidRPr="00A15332" w:rsidRDefault="001E0A30" w:rsidP="001E0A3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In progress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1E0A30" w:rsidRPr="00A15332" w:rsidRDefault="001E0A30" w:rsidP="001E0A3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E0A30" w:rsidRPr="00A15332" w:rsidRDefault="001E0A30" w:rsidP="001E0A3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# 1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1E0A30" w:rsidRDefault="001E0A30" w:rsidP="001E0A30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Sushila khati</w:t>
            </w:r>
          </w:p>
          <w:p w:rsidR="001E0A30" w:rsidRDefault="001E0A30" w:rsidP="001E0A30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Upama aryal</w:t>
            </w:r>
          </w:p>
          <w:p w:rsidR="001E0A30" w:rsidRPr="00A15332" w:rsidRDefault="001E0A30" w:rsidP="001E0A3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Sarthak joshi</w:t>
            </w:r>
          </w:p>
        </w:tc>
        <w:tc>
          <w:tcPr>
            <w:tcW w:w="828" w:type="dxa"/>
            <w:shd w:val="clear" w:color="auto" w:fill="auto"/>
            <w:noWrap/>
            <w:vAlign w:val="bottom"/>
          </w:tcPr>
          <w:p w:rsidR="001E0A30" w:rsidRPr="00034C21" w:rsidRDefault="006069FD" w:rsidP="001E0A30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  <w:r w:rsidR="001E0A30">
              <w:rPr>
                <w:lang w:eastAsia="ja-JP"/>
              </w:rPr>
              <w:t xml:space="preserve"> hrs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E0A30" w:rsidRPr="00A15332" w:rsidRDefault="001E0A30" w:rsidP="001E0A3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28647B" w:rsidRPr="00A15332" w:rsidTr="00917187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</w:pPr>
            <w:r w:rsidRPr="0028647B">
              <w:t>Create Assessment status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  <w:rPr>
                <w:lang w:eastAsia="ja-JP"/>
              </w:rPr>
            </w:pPr>
            <w:r w:rsidRPr="0028647B">
              <w:rPr>
                <w:lang w:eastAsia="ja-JP"/>
              </w:rPr>
              <w:t>High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  <w:rPr>
                <w:lang w:eastAsia="ja-JP"/>
              </w:rPr>
            </w:pPr>
            <w:r w:rsidRPr="0028647B">
              <w:rPr>
                <w:lang w:eastAsia="ja-JP"/>
              </w:rPr>
              <w:t>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  <w:rPr>
                <w:lang w:eastAsia="ja-JP"/>
              </w:rPr>
            </w:pPr>
            <w:r w:rsidRPr="0028647B">
              <w:rPr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  <w:rPr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  <w:rPr>
                <w:lang w:eastAsia="ja-JP"/>
              </w:rPr>
            </w:pPr>
            <w:r w:rsidRPr="0028647B">
              <w:rPr>
                <w:lang w:eastAsia="ja-JP"/>
              </w:rPr>
              <w:t>#1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D1264D" w:rsidRDefault="00D1264D" w:rsidP="00D1264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Sushila khati</w:t>
            </w:r>
          </w:p>
          <w:p w:rsidR="00D1264D" w:rsidRDefault="00D1264D" w:rsidP="00D1264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Upama aryal</w:t>
            </w:r>
          </w:p>
          <w:p w:rsidR="0028647B" w:rsidRPr="0028647B" w:rsidRDefault="00D1264D" w:rsidP="00D1264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Sarthak joshi</w:t>
            </w:r>
          </w:p>
        </w:tc>
        <w:tc>
          <w:tcPr>
            <w:tcW w:w="828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  <w:rPr>
                <w:lang w:eastAsia="ja-JP"/>
              </w:rPr>
            </w:pPr>
            <w:r w:rsidRPr="0028647B">
              <w:rPr>
                <w:lang w:eastAsia="ja-JP"/>
              </w:rPr>
              <w:t>1hour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28647B" w:rsidRPr="00034C21" w:rsidRDefault="0028647B" w:rsidP="00A15332">
            <w:pPr>
              <w:widowControl/>
              <w:spacing w:line="240" w:lineRule="auto"/>
              <w:rPr>
                <w:lang w:eastAsia="ja-JP"/>
              </w:rPr>
            </w:pPr>
          </w:p>
        </w:tc>
      </w:tr>
    </w:tbl>
    <w:p w:rsidR="00917187" w:rsidRPr="00917187" w:rsidRDefault="00917187" w:rsidP="00917187">
      <w:pPr>
        <w:sectPr w:rsidR="00917187" w:rsidRPr="00917187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917187" w:rsidRDefault="00917187" w:rsidP="008A0D63">
      <w:pPr>
        <w:pStyle w:val="Heading1"/>
      </w:pPr>
    </w:p>
    <w:p w:rsidR="008A0D63" w:rsidRDefault="008A0D63" w:rsidP="008A0D63">
      <w:pPr>
        <w:pStyle w:val="Heading1"/>
        <w:rPr>
          <w:b w:val="0"/>
        </w:rPr>
      </w:pPr>
      <w:r>
        <w:t>4.  Issues</w:t>
      </w:r>
    </w:p>
    <w:p w:rsidR="008A0D63" w:rsidRDefault="008A0D63" w:rsidP="008A0D6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8A0D63" w:rsidTr="005A033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0D63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0D63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0D63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8A0D63" w:rsidTr="005A033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D63" w:rsidRDefault="008A0D63" w:rsidP="005A0337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D63" w:rsidRDefault="008A0D63" w:rsidP="005A0337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D63" w:rsidRDefault="008A0D63" w:rsidP="005A0337">
            <w:pPr>
              <w:pStyle w:val="BodyText"/>
              <w:ind w:left="0"/>
            </w:pPr>
          </w:p>
        </w:tc>
      </w:tr>
    </w:tbl>
    <w:p w:rsidR="008A0D63" w:rsidRDefault="008A0D63" w:rsidP="008A0D63"/>
    <w:p w:rsidR="008A0D63" w:rsidRPr="000245C9" w:rsidRDefault="008A0D63" w:rsidP="008A0D63">
      <w:pPr>
        <w:pStyle w:val="Heading1"/>
      </w:pPr>
      <w:r w:rsidRPr="008A4D87">
        <w:t xml:space="preserve">5.  </w:t>
      </w:r>
      <w:r>
        <w:t>Evaluation criteria</w:t>
      </w:r>
    </w:p>
    <w:p w:rsidR="00D1264D" w:rsidRDefault="00996A15" w:rsidP="00D1264D">
      <w:pPr>
        <w:pStyle w:val="ListParagraph"/>
        <w:numPr>
          <w:ilvl w:val="0"/>
          <w:numId w:val="39"/>
        </w:numPr>
      </w:pPr>
      <w:r>
        <w:t>Updating</w:t>
      </w:r>
      <w:r w:rsidR="00D1264D">
        <w:t xml:space="preserve"> a team charter showing a detail information about team member and project aim.</w:t>
      </w:r>
    </w:p>
    <w:p w:rsidR="00D1264D" w:rsidRDefault="00996A15" w:rsidP="00D1264D">
      <w:pPr>
        <w:pStyle w:val="ListParagraph"/>
        <w:numPr>
          <w:ilvl w:val="0"/>
          <w:numId w:val="39"/>
        </w:numPr>
      </w:pPr>
      <w:r>
        <w:t xml:space="preserve">Updating </w:t>
      </w:r>
      <w:r w:rsidR="00D1264D">
        <w:t>Meeting schedule is created for group discussion of a project.</w:t>
      </w:r>
    </w:p>
    <w:p w:rsidR="009B36EA" w:rsidRDefault="009B36EA" w:rsidP="009B36EA">
      <w:pPr>
        <w:pStyle w:val="ListParagraph"/>
        <w:numPr>
          <w:ilvl w:val="0"/>
          <w:numId w:val="39"/>
        </w:numPr>
      </w:pPr>
      <w:r>
        <w:t>Continuing on development task.</w:t>
      </w:r>
    </w:p>
    <w:p w:rsidR="009B36EA" w:rsidRDefault="009B36EA" w:rsidP="009B36EA">
      <w:pPr>
        <w:pStyle w:val="ListParagraph"/>
        <w:numPr>
          <w:ilvl w:val="0"/>
          <w:numId w:val="39"/>
        </w:numPr>
      </w:pPr>
      <w:r>
        <w:t>Conducting formal code review</w:t>
      </w:r>
    </w:p>
    <w:p w:rsidR="001E0A30" w:rsidRDefault="001E0A30" w:rsidP="00D1264D">
      <w:pPr>
        <w:pStyle w:val="ListParagraph"/>
        <w:numPr>
          <w:ilvl w:val="0"/>
          <w:numId w:val="39"/>
        </w:numPr>
      </w:pPr>
      <w:r>
        <w:t xml:space="preserve">Conducting </w:t>
      </w:r>
      <w:r w:rsidR="006069FD">
        <w:t xml:space="preserve">static </w:t>
      </w:r>
      <w:r>
        <w:t>code review</w:t>
      </w:r>
    </w:p>
    <w:p w:rsidR="00D1264D" w:rsidRPr="00F220E7" w:rsidRDefault="00D1264D" w:rsidP="00D1264D">
      <w:pPr>
        <w:pStyle w:val="ListParagraph"/>
        <w:numPr>
          <w:ilvl w:val="0"/>
          <w:numId w:val="39"/>
        </w:numPr>
      </w:pPr>
      <w:r>
        <w:t>Create Assessment Status.</w:t>
      </w:r>
    </w:p>
    <w:p w:rsidR="0028647B" w:rsidRPr="0028647B" w:rsidRDefault="0028647B" w:rsidP="0028647B"/>
    <w:p w:rsidR="009F1AC2" w:rsidRPr="009F1AC2" w:rsidRDefault="009F1AC2" w:rsidP="009F1AC2"/>
    <w:p w:rsidR="00AF1D4A" w:rsidRDefault="00AF1D4A" w:rsidP="00AF1D4A"/>
    <w:p w:rsidR="008A0D63" w:rsidRPr="008A4D87" w:rsidRDefault="008A0D63" w:rsidP="008A0D63">
      <w:pPr>
        <w:pStyle w:val="Heading1"/>
      </w:pPr>
      <w:r>
        <w:t>6</w:t>
      </w:r>
      <w:r w:rsidRPr="008A4D87">
        <w:t>.  Assessment</w:t>
      </w:r>
    </w:p>
    <w:p w:rsidR="008A0D63" w:rsidRDefault="008A0D63" w:rsidP="008A0D63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8A0D63" w:rsidRPr="00491AD7" w:rsidTr="005A0337">
        <w:tc>
          <w:tcPr>
            <w:tcW w:w="1778" w:type="dxa"/>
          </w:tcPr>
          <w:p w:rsidR="008A0D63" w:rsidRPr="00491AD7" w:rsidRDefault="008A0D63" w:rsidP="005A0337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B01C03" w:rsidRDefault="00D1264D" w:rsidP="003473DB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Start of iteration</w:t>
            </w:r>
          </w:p>
          <w:p w:rsidR="00D1264D" w:rsidRDefault="00996A15" w:rsidP="003473DB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 xml:space="preserve">Update </w:t>
            </w:r>
            <w:r w:rsidR="00D1264D">
              <w:rPr>
                <w:bCs/>
                <w:iCs/>
              </w:rPr>
              <w:t>Design team charter</w:t>
            </w:r>
          </w:p>
          <w:p w:rsidR="00D1264D" w:rsidRDefault="00996A15" w:rsidP="003473DB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Updating</w:t>
            </w:r>
            <w:r w:rsidR="00D1264D">
              <w:rPr>
                <w:bCs/>
                <w:iCs/>
              </w:rPr>
              <w:t xml:space="preserve"> meeting schedule</w:t>
            </w:r>
          </w:p>
          <w:p w:rsidR="009B36EA" w:rsidRDefault="009B36EA" w:rsidP="009B36EA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carry on development task</w:t>
            </w:r>
          </w:p>
          <w:p w:rsidR="009B36EA" w:rsidRPr="009B36EA" w:rsidRDefault="009B36EA" w:rsidP="009B36EA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formal code review</w:t>
            </w:r>
          </w:p>
          <w:p w:rsidR="001E0A30" w:rsidRDefault="006069FD" w:rsidP="003473DB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 xml:space="preserve">Static </w:t>
            </w:r>
            <w:r w:rsidR="001E0A30">
              <w:rPr>
                <w:bCs/>
                <w:iCs/>
              </w:rPr>
              <w:t>code review</w:t>
            </w:r>
          </w:p>
          <w:p w:rsidR="00B01C03" w:rsidRPr="003473DB" w:rsidRDefault="00B01C03" w:rsidP="003473DB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Status assessment is completed</w:t>
            </w:r>
          </w:p>
        </w:tc>
      </w:tr>
      <w:tr w:rsidR="008A0D63" w:rsidTr="005A0337">
        <w:tc>
          <w:tcPr>
            <w:tcW w:w="1778" w:type="dxa"/>
          </w:tcPr>
          <w:p w:rsidR="008A0D63" w:rsidRDefault="008A0D63" w:rsidP="005A0337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8A0D63" w:rsidRPr="001E146F" w:rsidRDefault="00996A15" w:rsidP="005A0337">
            <w:pPr>
              <w:spacing w:before="40" w:after="40"/>
              <w:rPr>
                <w:iCs/>
              </w:rPr>
            </w:pPr>
            <w:r>
              <w:rPr>
                <w:iCs/>
              </w:rPr>
              <w:t>04/09</w:t>
            </w:r>
            <w:r w:rsidR="00D1264D">
              <w:rPr>
                <w:iCs/>
              </w:rPr>
              <w:t>/2017</w:t>
            </w:r>
          </w:p>
        </w:tc>
      </w:tr>
      <w:tr w:rsidR="008A0D63" w:rsidTr="005A0337">
        <w:tc>
          <w:tcPr>
            <w:tcW w:w="1778" w:type="dxa"/>
          </w:tcPr>
          <w:p w:rsidR="008A0D63" w:rsidRDefault="008A0D63" w:rsidP="005A0337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3473DB" w:rsidRDefault="00D1264D" w:rsidP="005A0337">
            <w:pPr>
              <w:spacing w:before="40" w:after="40"/>
              <w:rPr>
                <w:iCs/>
              </w:rPr>
            </w:pPr>
            <w:r>
              <w:rPr>
                <w:iCs/>
              </w:rPr>
              <w:t>Sushila Khati</w:t>
            </w:r>
          </w:p>
          <w:p w:rsidR="00D1264D" w:rsidRDefault="00D1264D" w:rsidP="005A0337">
            <w:pPr>
              <w:spacing w:before="40" w:after="40"/>
              <w:rPr>
                <w:iCs/>
              </w:rPr>
            </w:pPr>
            <w:r>
              <w:rPr>
                <w:iCs/>
              </w:rPr>
              <w:t>Upama Aryal</w:t>
            </w:r>
          </w:p>
          <w:p w:rsidR="00D1264D" w:rsidRPr="001E146F" w:rsidRDefault="00D1264D" w:rsidP="005A0337">
            <w:pPr>
              <w:spacing w:before="40" w:after="40"/>
              <w:rPr>
                <w:iCs/>
              </w:rPr>
            </w:pPr>
            <w:r>
              <w:rPr>
                <w:iCs/>
              </w:rPr>
              <w:t>Sarthak joshi</w:t>
            </w:r>
          </w:p>
        </w:tc>
      </w:tr>
      <w:tr w:rsidR="008A0D63" w:rsidTr="005A0337">
        <w:tc>
          <w:tcPr>
            <w:tcW w:w="1778" w:type="dxa"/>
          </w:tcPr>
          <w:p w:rsidR="008A0D63" w:rsidRDefault="008A0D63" w:rsidP="005A0337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3473DB" w:rsidRPr="001E146F" w:rsidRDefault="003473DB" w:rsidP="005A0337">
            <w:pPr>
              <w:spacing w:before="40" w:after="40"/>
              <w:rPr>
                <w:iCs/>
              </w:rPr>
            </w:pPr>
            <w:r>
              <w:rPr>
                <w:iCs/>
              </w:rPr>
              <w:t>Green</w:t>
            </w:r>
          </w:p>
        </w:tc>
      </w:tr>
    </w:tbl>
    <w:p w:rsidR="008A0D63" w:rsidRPr="00AB7CE1" w:rsidRDefault="008A0D63" w:rsidP="008A0D63"/>
    <w:p w:rsidR="008A0D63" w:rsidRDefault="008A0D63" w:rsidP="008A0D63">
      <w:pPr>
        <w:pStyle w:val="Heading2"/>
        <w:numPr>
          <w:ilvl w:val="0"/>
          <w:numId w:val="29"/>
        </w:numPr>
      </w:pPr>
      <w:r>
        <w:t>Work Items: Planned compared to actually completed</w:t>
      </w:r>
    </w:p>
    <w:p w:rsidR="008A0D63" w:rsidRDefault="008A0D63" w:rsidP="008A0D63">
      <w:pPr>
        <w:pStyle w:val="InfoBluelistitem"/>
      </w:pPr>
    </w:p>
    <w:tbl>
      <w:tblPr>
        <w:tblW w:w="9256" w:type="dxa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3"/>
        <w:gridCol w:w="1276"/>
        <w:gridCol w:w="1134"/>
        <w:gridCol w:w="1276"/>
        <w:gridCol w:w="992"/>
        <w:gridCol w:w="1701"/>
        <w:gridCol w:w="1174"/>
      </w:tblGrid>
      <w:tr w:rsidR="008A0D63" w:rsidRPr="009D6937" w:rsidTr="009B36EA">
        <w:trPr>
          <w:trHeight w:val="728"/>
        </w:trPr>
        <w:tc>
          <w:tcPr>
            <w:tcW w:w="1703" w:type="dxa"/>
            <w:shd w:val="clear" w:color="auto" w:fill="D9D9D9"/>
          </w:tcPr>
          <w:p w:rsidR="008A0D63" w:rsidRPr="008A4D87" w:rsidRDefault="008A0D63" w:rsidP="009F1A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276" w:type="dxa"/>
            <w:shd w:val="clear" w:color="auto" w:fill="D9D9D9"/>
          </w:tcPr>
          <w:p w:rsidR="008A0D63" w:rsidRPr="008A4D87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Planned Start Date</w:t>
            </w:r>
          </w:p>
        </w:tc>
        <w:tc>
          <w:tcPr>
            <w:tcW w:w="1134" w:type="dxa"/>
            <w:shd w:val="clear" w:color="auto" w:fill="D9D9D9"/>
          </w:tcPr>
          <w:p w:rsidR="008A0D63" w:rsidRPr="008A4D87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Actual Start Date</w:t>
            </w:r>
          </w:p>
        </w:tc>
        <w:tc>
          <w:tcPr>
            <w:tcW w:w="1276" w:type="dxa"/>
            <w:shd w:val="clear" w:color="auto" w:fill="D9D9D9"/>
          </w:tcPr>
          <w:p w:rsidR="008A0D63" w:rsidRPr="008A4D87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Planned End Date</w:t>
            </w:r>
          </w:p>
        </w:tc>
        <w:tc>
          <w:tcPr>
            <w:tcW w:w="992" w:type="dxa"/>
            <w:shd w:val="clear" w:color="auto" w:fill="D9D9D9"/>
          </w:tcPr>
          <w:p w:rsidR="008A0D63" w:rsidRPr="008A4D87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Actual End Date</w:t>
            </w:r>
          </w:p>
        </w:tc>
        <w:tc>
          <w:tcPr>
            <w:tcW w:w="1701" w:type="dxa"/>
            <w:shd w:val="clear" w:color="auto" w:fill="D9D9D9"/>
          </w:tcPr>
          <w:p w:rsidR="008A0D63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  <w:p w:rsidR="008A0D63" w:rsidRPr="008A4D87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1174" w:type="dxa"/>
            <w:shd w:val="clear" w:color="auto" w:fill="D9D9D9"/>
          </w:tcPr>
          <w:p w:rsidR="008A0D63" w:rsidRPr="008A4D87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B36EA" w:rsidRPr="00A15332" w:rsidTr="009B36EA">
        <w:trPr>
          <w:trHeight w:val="255"/>
        </w:trPr>
        <w:tc>
          <w:tcPr>
            <w:tcW w:w="1703" w:type="dxa"/>
            <w:shd w:val="clear" w:color="auto" w:fill="auto"/>
            <w:noWrap/>
          </w:tcPr>
          <w:p w:rsidR="009B36EA" w:rsidRPr="00EE403C" w:rsidRDefault="009B36EA" w:rsidP="009B36EA">
            <w:r>
              <w:t>Update Team charter</w:t>
            </w:r>
          </w:p>
        </w:tc>
        <w:tc>
          <w:tcPr>
            <w:tcW w:w="1276" w:type="dxa"/>
            <w:shd w:val="clear" w:color="auto" w:fill="auto"/>
            <w:noWrap/>
          </w:tcPr>
          <w:p w:rsidR="009B36EA" w:rsidRDefault="009B36EA" w:rsidP="009B36EA">
            <w:r>
              <w:t>23</w:t>
            </w:r>
            <w:r w:rsidRPr="00B6042F">
              <w:t>/08/2017</w:t>
            </w:r>
          </w:p>
        </w:tc>
        <w:tc>
          <w:tcPr>
            <w:tcW w:w="1134" w:type="dxa"/>
            <w:shd w:val="clear" w:color="auto" w:fill="auto"/>
            <w:noWrap/>
          </w:tcPr>
          <w:p w:rsidR="009B36EA" w:rsidRDefault="009B36EA" w:rsidP="009B36EA">
            <w:r>
              <w:t>23</w:t>
            </w:r>
            <w:r w:rsidRPr="00B6042F">
              <w:t>/08/2017</w:t>
            </w:r>
          </w:p>
        </w:tc>
        <w:tc>
          <w:tcPr>
            <w:tcW w:w="1276" w:type="dxa"/>
            <w:shd w:val="clear" w:color="auto" w:fill="auto"/>
            <w:noWrap/>
          </w:tcPr>
          <w:p w:rsidR="009B36EA" w:rsidRDefault="009B36EA" w:rsidP="009B36EA">
            <w:r w:rsidRPr="001D1ADF">
              <w:t>30/08/2017</w:t>
            </w:r>
          </w:p>
        </w:tc>
        <w:tc>
          <w:tcPr>
            <w:tcW w:w="992" w:type="dxa"/>
            <w:shd w:val="clear" w:color="auto" w:fill="auto"/>
            <w:noWrap/>
          </w:tcPr>
          <w:p w:rsidR="009B36EA" w:rsidRDefault="009B36EA" w:rsidP="009B36EA">
            <w:r w:rsidRPr="001D1ADF">
              <w:t>30/08/2017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B36EA" w:rsidRDefault="009B36EA" w:rsidP="009B36EA">
            <w:pPr>
              <w:spacing w:before="40" w:after="40"/>
              <w:rPr>
                <w:iCs/>
              </w:rPr>
            </w:pPr>
            <w:r>
              <w:rPr>
                <w:iCs/>
              </w:rPr>
              <w:t>Sushila Khati</w:t>
            </w:r>
          </w:p>
          <w:p w:rsidR="009B36EA" w:rsidRDefault="009B36EA" w:rsidP="009B36EA">
            <w:pPr>
              <w:spacing w:before="40" w:after="40"/>
              <w:rPr>
                <w:iCs/>
              </w:rPr>
            </w:pPr>
            <w:r>
              <w:rPr>
                <w:iCs/>
              </w:rPr>
              <w:t>Upama Aryal</w:t>
            </w:r>
          </w:p>
          <w:p w:rsidR="009B36EA" w:rsidRPr="00A15332" w:rsidRDefault="009B36EA" w:rsidP="009B36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iCs/>
              </w:rPr>
              <w:t>Sarthak joshi</w:t>
            </w:r>
          </w:p>
        </w:tc>
        <w:tc>
          <w:tcPr>
            <w:tcW w:w="1174" w:type="dxa"/>
            <w:shd w:val="clear" w:color="auto" w:fill="auto"/>
            <w:noWrap/>
            <w:vAlign w:val="bottom"/>
          </w:tcPr>
          <w:p w:rsidR="009B36EA" w:rsidRPr="00A15332" w:rsidRDefault="009B36EA" w:rsidP="009B36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Completed</w:t>
            </w:r>
          </w:p>
        </w:tc>
      </w:tr>
      <w:tr w:rsidR="009B36EA" w:rsidRPr="00A15332" w:rsidTr="00E228E6">
        <w:trPr>
          <w:trHeight w:val="255"/>
        </w:trPr>
        <w:tc>
          <w:tcPr>
            <w:tcW w:w="1703" w:type="dxa"/>
            <w:shd w:val="clear" w:color="auto" w:fill="auto"/>
            <w:noWrap/>
          </w:tcPr>
          <w:p w:rsidR="009B36EA" w:rsidRPr="00EE403C" w:rsidRDefault="009B36EA" w:rsidP="009B36EA">
            <w:r>
              <w:t>Update Meeting schedule</w:t>
            </w:r>
          </w:p>
        </w:tc>
        <w:tc>
          <w:tcPr>
            <w:tcW w:w="1276" w:type="dxa"/>
            <w:shd w:val="clear" w:color="auto" w:fill="auto"/>
            <w:noWrap/>
          </w:tcPr>
          <w:p w:rsidR="009B36EA" w:rsidRDefault="009B36EA" w:rsidP="009B36EA">
            <w:r>
              <w:t>23</w:t>
            </w:r>
            <w:r w:rsidRPr="00B6042F">
              <w:t>/08/2017</w:t>
            </w:r>
          </w:p>
        </w:tc>
        <w:tc>
          <w:tcPr>
            <w:tcW w:w="1134" w:type="dxa"/>
            <w:shd w:val="clear" w:color="auto" w:fill="auto"/>
            <w:noWrap/>
          </w:tcPr>
          <w:p w:rsidR="009B36EA" w:rsidRDefault="009B36EA" w:rsidP="009B36EA">
            <w:r>
              <w:t>23</w:t>
            </w:r>
            <w:r w:rsidRPr="00B6042F">
              <w:t>/08/2017</w:t>
            </w:r>
          </w:p>
        </w:tc>
        <w:tc>
          <w:tcPr>
            <w:tcW w:w="1276" w:type="dxa"/>
            <w:shd w:val="clear" w:color="auto" w:fill="auto"/>
            <w:noWrap/>
          </w:tcPr>
          <w:p w:rsidR="009B36EA" w:rsidRDefault="009B36EA" w:rsidP="009B36EA">
            <w:r w:rsidRPr="001D1ADF">
              <w:t>30/08/2017</w:t>
            </w:r>
          </w:p>
        </w:tc>
        <w:tc>
          <w:tcPr>
            <w:tcW w:w="992" w:type="dxa"/>
            <w:shd w:val="clear" w:color="auto" w:fill="auto"/>
            <w:noWrap/>
          </w:tcPr>
          <w:p w:rsidR="009B36EA" w:rsidRDefault="009B36EA" w:rsidP="009B36EA">
            <w:r w:rsidRPr="001D1ADF">
              <w:t>30/08/2017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B36EA" w:rsidRDefault="009B36EA" w:rsidP="009B36EA">
            <w:pPr>
              <w:spacing w:before="40" w:after="40"/>
              <w:rPr>
                <w:iCs/>
              </w:rPr>
            </w:pPr>
            <w:r>
              <w:rPr>
                <w:iCs/>
              </w:rPr>
              <w:t>Sushila Khati</w:t>
            </w:r>
          </w:p>
          <w:p w:rsidR="009B36EA" w:rsidRDefault="009B36EA" w:rsidP="009B36EA">
            <w:pPr>
              <w:spacing w:before="40" w:after="40"/>
              <w:rPr>
                <w:iCs/>
              </w:rPr>
            </w:pPr>
            <w:r>
              <w:rPr>
                <w:iCs/>
              </w:rPr>
              <w:t>Upama Aryal</w:t>
            </w:r>
          </w:p>
          <w:p w:rsidR="009B36EA" w:rsidRPr="00A15332" w:rsidRDefault="009B36EA" w:rsidP="009B36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iCs/>
              </w:rPr>
              <w:t>Sarthak joshi</w:t>
            </w:r>
          </w:p>
        </w:tc>
        <w:tc>
          <w:tcPr>
            <w:tcW w:w="1174" w:type="dxa"/>
            <w:shd w:val="clear" w:color="auto" w:fill="auto"/>
            <w:noWrap/>
          </w:tcPr>
          <w:p w:rsidR="009B36EA" w:rsidRDefault="009B36EA" w:rsidP="009B36EA">
            <w:r w:rsidRPr="00C214CD">
              <w:rPr>
                <w:lang w:eastAsia="ja-JP"/>
              </w:rPr>
              <w:t>Completed</w:t>
            </w:r>
          </w:p>
        </w:tc>
      </w:tr>
      <w:tr w:rsidR="009B36EA" w:rsidRPr="00A15332" w:rsidTr="00E228E6">
        <w:trPr>
          <w:trHeight w:val="255"/>
        </w:trPr>
        <w:tc>
          <w:tcPr>
            <w:tcW w:w="1703" w:type="dxa"/>
            <w:shd w:val="clear" w:color="auto" w:fill="auto"/>
            <w:noWrap/>
          </w:tcPr>
          <w:p w:rsidR="009B36EA" w:rsidRDefault="009B36EA" w:rsidP="009B36EA">
            <w:r>
              <w:t xml:space="preserve">Carry on development task </w:t>
            </w:r>
          </w:p>
        </w:tc>
        <w:tc>
          <w:tcPr>
            <w:tcW w:w="1276" w:type="dxa"/>
            <w:shd w:val="clear" w:color="auto" w:fill="auto"/>
            <w:noWrap/>
          </w:tcPr>
          <w:p w:rsidR="009B36EA" w:rsidRDefault="009B36EA" w:rsidP="009B36EA">
            <w:r w:rsidRPr="00550CC3">
              <w:t>16/08/2017</w:t>
            </w:r>
          </w:p>
        </w:tc>
        <w:tc>
          <w:tcPr>
            <w:tcW w:w="1134" w:type="dxa"/>
            <w:shd w:val="clear" w:color="auto" w:fill="auto"/>
            <w:noWrap/>
          </w:tcPr>
          <w:p w:rsidR="009B36EA" w:rsidRDefault="009B36EA" w:rsidP="009B36EA">
            <w:r w:rsidRPr="00082A59">
              <w:t>16/08/2017</w:t>
            </w:r>
          </w:p>
        </w:tc>
        <w:tc>
          <w:tcPr>
            <w:tcW w:w="1276" w:type="dxa"/>
            <w:shd w:val="clear" w:color="auto" w:fill="auto"/>
            <w:noWrap/>
          </w:tcPr>
          <w:p w:rsidR="009B36EA" w:rsidRDefault="009B36EA" w:rsidP="009B36EA">
            <w:r w:rsidRPr="00C274D2">
              <w:t>23/08/2017</w:t>
            </w:r>
          </w:p>
        </w:tc>
        <w:tc>
          <w:tcPr>
            <w:tcW w:w="992" w:type="dxa"/>
            <w:shd w:val="clear" w:color="auto" w:fill="auto"/>
            <w:noWrap/>
          </w:tcPr>
          <w:p w:rsidR="009B36EA" w:rsidRDefault="009B36EA" w:rsidP="009B36EA">
            <w:r w:rsidRPr="00C274D2">
              <w:t>23/08/2017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B36EA" w:rsidRDefault="009B36EA" w:rsidP="009B36EA">
            <w:pPr>
              <w:spacing w:before="40" w:after="40"/>
              <w:rPr>
                <w:iCs/>
              </w:rPr>
            </w:pPr>
            <w:r>
              <w:rPr>
                <w:iCs/>
              </w:rPr>
              <w:t>Sushila Khati</w:t>
            </w:r>
          </w:p>
          <w:p w:rsidR="009B36EA" w:rsidRDefault="009B36EA" w:rsidP="009B36EA">
            <w:pPr>
              <w:spacing w:before="40" w:after="40"/>
              <w:rPr>
                <w:iCs/>
              </w:rPr>
            </w:pPr>
            <w:r>
              <w:rPr>
                <w:iCs/>
              </w:rPr>
              <w:lastRenderedPageBreak/>
              <w:t>Upama Aryal</w:t>
            </w:r>
          </w:p>
          <w:p w:rsidR="009B36EA" w:rsidRPr="00A15332" w:rsidRDefault="009B36EA" w:rsidP="009B36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iCs/>
              </w:rPr>
              <w:t>Sarthak joshi</w:t>
            </w:r>
          </w:p>
        </w:tc>
        <w:tc>
          <w:tcPr>
            <w:tcW w:w="1174" w:type="dxa"/>
            <w:shd w:val="clear" w:color="auto" w:fill="auto"/>
            <w:noWrap/>
          </w:tcPr>
          <w:p w:rsidR="009B36EA" w:rsidRDefault="009B36EA" w:rsidP="009B36EA">
            <w:r w:rsidRPr="00C214CD">
              <w:rPr>
                <w:lang w:eastAsia="ja-JP"/>
              </w:rPr>
              <w:lastRenderedPageBreak/>
              <w:t>Completed</w:t>
            </w:r>
          </w:p>
        </w:tc>
      </w:tr>
      <w:tr w:rsidR="009B36EA" w:rsidRPr="00A15332" w:rsidTr="00E228E6">
        <w:trPr>
          <w:trHeight w:val="255"/>
        </w:trPr>
        <w:tc>
          <w:tcPr>
            <w:tcW w:w="1703" w:type="dxa"/>
            <w:shd w:val="clear" w:color="auto" w:fill="auto"/>
            <w:noWrap/>
          </w:tcPr>
          <w:p w:rsidR="009B36EA" w:rsidRDefault="009B36EA" w:rsidP="009B36EA">
            <w:r>
              <w:t>Formal code review</w:t>
            </w:r>
          </w:p>
        </w:tc>
        <w:tc>
          <w:tcPr>
            <w:tcW w:w="1276" w:type="dxa"/>
            <w:shd w:val="clear" w:color="auto" w:fill="auto"/>
            <w:noWrap/>
          </w:tcPr>
          <w:p w:rsidR="009B36EA" w:rsidRDefault="009B36EA" w:rsidP="009B36EA">
            <w:r w:rsidRPr="00550CC3">
              <w:t>16/08/2017</w:t>
            </w:r>
          </w:p>
        </w:tc>
        <w:tc>
          <w:tcPr>
            <w:tcW w:w="1134" w:type="dxa"/>
            <w:shd w:val="clear" w:color="auto" w:fill="auto"/>
            <w:noWrap/>
          </w:tcPr>
          <w:p w:rsidR="009B36EA" w:rsidRDefault="009B36EA" w:rsidP="009B36EA">
            <w:r w:rsidRPr="00082A59">
              <w:t>16/08/2017</w:t>
            </w:r>
          </w:p>
        </w:tc>
        <w:tc>
          <w:tcPr>
            <w:tcW w:w="1276" w:type="dxa"/>
            <w:shd w:val="clear" w:color="auto" w:fill="auto"/>
            <w:noWrap/>
          </w:tcPr>
          <w:p w:rsidR="009B36EA" w:rsidRDefault="009B36EA" w:rsidP="009B36EA">
            <w:r w:rsidRPr="00C274D2">
              <w:t>23/08/2017</w:t>
            </w:r>
          </w:p>
        </w:tc>
        <w:tc>
          <w:tcPr>
            <w:tcW w:w="992" w:type="dxa"/>
            <w:shd w:val="clear" w:color="auto" w:fill="auto"/>
            <w:noWrap/>
          </w:tcPr>
          <w:p w:rsidR="009B36EA" w:rsidRDefault="009B36EA" w:rsidP="009B36EA">
            <w:r w:rsidRPr="00C274D2">
              <w:t>23/08/2017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B36EA" w:rsidRDefault="009B36EA" w:rsidP="009B36EA">
            <w:pPr>
              <w:spacing w:before="40" w:after="40"/>
              <w:rPr>
                <w:iCs/>
              </w:rPr>
            </w:pPr>
            <w:r>
              <w:rPr>
                <w:iCs/>
              </w:rPr>
              <w:t>Sushila Khati</w:t>
            </w:r>
          </w:p>
          <w:p w:rsidR="009B36EA" w:rsidRDefault="009B36EA" w:rsidP="009B36EA">
            <w:pPr>
              <w:spacing w:before="40" w:after="40"/>
              <w:rPr>
                <w:iCs/>
              </w:rPr>
            </w:pPr>
            <w:r>
              <w:rPr>
                <w:iCs/>
              </w:rPr>
              <w:t>Upama Aryal</w:t>
            </w:r>
          </w:p>
          <w:p w:rsidR="009B36EA" w:rsidRPr="00A15332" w:rsidRDefault="009B36EA" w:rsidP="009B36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iCs/>
              </w:rPr>
              <w:t>Sarthak joshi</w:t>
            </w:r>
          </w:p>
        </w:tc>
        <w:tc>
          <w:tcPr>
            <w:tcW w:w="1174" w:type="dxa"/>
            <w:shd w:val="clear" w:color="auto" w:fill="auto"/>
            <w:noWrap/>
          </w:tcPr>
          <w:p w:rsidR="009B36EA" w:rsidRDefault="009B36EA" w:rsidP="009B36EA">
            <w:r w:rsidRPr="00C214CD">
              <w:rPr>
                <w:lang w:eastAsia="ja-JP"/>
              </w:rPr>
              <w:t>Completed</w:t>
            </w:r>
          </w:p>
        </w:tc>
      </w:tr>
      <w:tr w:rsidR="009B36EA" w:rsidRPr="00A15332" w:rsidTr="00E228E6">
        <w:trPr>
          <w:trHeight w:val="255"/>
        </w:trPr>
        <w:tc>
          <w:tcPr>
            <w:tcW w:w="1703" w:type="dxa"/>
            <w:shd w:val="clear" w:color="auto" w:fill="auto"/>
            <w:noWrap/>
          </w:tcPr>
          <w:p w:rsidR="009B36EA" w:rsidRDefault="009B36EA" w:rsidP="009B36EA">
            <w:r>
              <w:t>static code review</w:t>
            </w:r>
          </w:p>
        </w:tc>
        <w:tc>
          <w:tcPr>
            <w:tcW w:w="1276" w:type="dxa"/>
            <w:shd w:val="clear" w:color="auto" w:fill="auto"/>
            <w:noWrap/>
          </w:tcPr>
          <w:p w:rsidR="009B36EA" w:rsidRDefault="009B36EA" w:rsidP="009B36EA">
            <w:r>
              <w:t>23</w:t>
            </w:r>
            <w:r w:rsidRPr="00B6042F">
              <w:t>/08/2017</w:t>
            </w:r>
          </w:p>
        </w:tc>
        <w:tc>
          <w:tcPr>
            <w:tcW w:w="1134" w:type="dxa"/>
            <w:shd w:val="clear" w:color="auto" w:fill="auto"/>
            <w:noWrap/>
          </w:tcPr>
          <w:p w:rsidR="009B36EA" w:rsidRDefault="009B36EA" w:rsidP="009B36EA">
            <w:r>
              <w:t>23</w:t>
            </w:r>
            <w:r w:rsidRPr="00B6042F">
              <w:t>/08/2017</w:t>
            </w:r>
          </w:p>
        </w:tc>
        <w:tc>
          <w:tcPr>
            <w:tcW w:w="1276" w:type="dxa"/>
            <w:shd w:val="clear" w:color="auto" w:fill="auto"/>
            <w:noWrap/>
          </w:tcPr>
          <w:p w:rsidR="009B36EA" w:rsidRDefault="009B36EA" w:rsidP="009B36EA">
            <w:r w:rsidRPr="001D1ADF">
              <w:t>30/08/2017</w:t>
            </w:r>
          </w:p>
        </w:tc>
        <w:tc>
          <w:tcPr>
            <w:tcW w:w="992" w:type="dxa"/>
            <w:shd w:val="clear" w:color="auto" w:fill="auto"/>
            <w:noWrap/>
          </w:tcPr>
          <w:p w:rsidR="009B36EA" w:rsidRDefault="009B36EA" w:rsidP="009B36EA">
            <w:r w:rsidRPr="001D1ADF">
              <w:t>30/08/2017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B36EA" w:rsidRDefault="009B36EA" w:rsidP="009B36EA">
            <w:pPr>
              <w:spacing w:before="40" w:after="40"/>
              <w:rPr>
                <w:iCs/>
              </w:rPr>
            </w:pPr>
            <w:r>
              <w:rPr>
                <w:iCs/>
              </w:rPr>
              <w:t>Sushila Khati</w:t>
            </w:r>
          </w:p>
          <w:p w:rsidR="009B36EA" w:rsidRDefault="009B36EA" w:rsidP="009B36EA">
            <w:pPr>
              <w:spacing w:before="40" w:after="40"/>
              <w:rPr>
                <w:iCs/>
              </w:rPr>
            </w:pPr>
            <w:r>
              <w:rPr>
                <w:iCs/>
              </w:rPr>
              <w:t>Upama Aryal</w:t>
            </w:r>
          </w:p>
          <w:p w:rsidR="009B36EA" w:rsidRPr="00A15332" w:rsidRDefault="009B36EA" w:rsidP="009B36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iCs/>
              </w:rPr>
              <w:t>Sarthak joshi</w:t>
            </w:r>
          </w:p>
        </w:tc>
        <w:tc>
          <w:tcPr>
            <w:tcW w:w="1174" w:type="dxa"/>
            <w:shd w:val="clear" w:color="auto" w:fill="auto"/>
            <w:noWrap/>
          </w:tcPr>
          <w:p w:rsidR="009B36EA" w:rsidRDefault="009B36EA" w:rsidP="009B36EA">
            <w:r w:rsidRPr="00C214CD">
              <w:rPr>
                <w:lang w:eastAsia="ja-JP"/>
              </w:rPr>
              <w:t>Completed</w:t>
            </w:r>
          </w:p>
        </w:tc>
      </w:tr>
      <w:tr w:rsidR="009B36EA" w:rsidRPr="00A15332" w:rsidTr="00E228E6">
        <w:trPr>
          <w:trHeight w:val="197"/>
        </w:trPr>
        <w:tc>
          <w:tcPr>
            <w:tcW w:w="1703" w:type="dxa"/>
            <w:shd w:val="clear" w:color="auto" w:fill="auto"/>
            <w:noWrap/>
          </w:tcPr>
          <w:p w:rsidR="009B36EA" w:rsidRDefault="009B36EA" w:rsidP="009B36EA">
            <w:r>
              <w:t>Create Assessment status</w:t>
            </w:r>
          </w:p>
        </w:tc>
        <w:tc>
          <w:tcPr>
            <w:tcW w:w="1276" w:type="dxa"/>
            <w:shd w:val="clear" w:color="auto" w:fill="auto"/>
            <w:noWrap/>
          </w:tcPr>
          <w:p w:rsidR="009B36EA" w:rsidRDefault="009B36EA" w:rsidP="009B36EA">
            <w:r>
              <w:t>23</w:t>
            </w:r>
            <w:r w:rsidRPr="00B6042F">
              <w:t>/08/2017</w:t>
            </w:r>
          </w:p>
        </w:tc>
        <w:tc>
          <w:tcPr>
            <w:tcW w:w="1134" w:type="dxa"/>
            <w:shd w:val="clear" w:color="auto" w:fill="auto"/>
            <w:noWrap/>
          </w:tcPr>
          <w:p w:rsidR="009B36EA" w:rsidRDefault="009B36EA" w:rsidP="009B36EA">
            <w:r>
              <w:t>23</w:t>
            </w:r>
            <w:r w:rsidRPr="00B6042F">
              <w:t>/08/2017</w:t>
            </w:r>
          </w:p>
        </w:tc>
        <w:tc>
          <w:tcPr>
            <w:tcW w:w="1276" w:type="dxa"/>
            <w:shd w:val="clear" w:color="auto" w:fill="auto"/>
            <w:noWrap/>
          </w:tcPr>
          <w:p w:rsidR="009B36EA" w:rsidRDefault="009B36EA" w:rsidP="009B36EA">
            <w:r w:rsidRPr="001D1ADF">
              <w:t>30/08/2017</w:t>
            </w:r>
          </w:p>
        </w:tc>
        <w:tc>
          <w:tcPr>
            <w:tcW w:w="992" w:type="dxa"/>
            <w:shd w:val="clear" w:color="auto" w:fill="auto"/>
            <w:noWrap/>
          </w:tcPr>
          <w:p w:rsidR="009B36EA" w:rsidRDefault="009B36EA" w:rsidP="009B36EA">
            <w:r w:rsidRPr="001D1ADF">
              <w:t>30/08/2017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B36EA" w:rsidRDefault="009B36EA" w:rsidP="009B36EA">
            <w:pPr>
              <w:spacing w:before="40" w:after="40"/>
              <w:rPr>
                <w:iCs/>
              </w:rPr>
            </w:pPr>
            <w:r>
              <w:rPr>
                <w:iCs/>
              </w:rPr>
              <w:t>Sushila Khati</w:t>
            </w:r>
          </w:p>
          <w:p w:rsidR="009B36EA" w:rsidRDefault="009B36EA" w:rsidP="009B36EA">
            <w:pPr>
              <w:spacing w:before="40" w:after="40"/>
              <w:rPr>
                <w:iCs/>
              </w:rPr>
            </w:pPr>
            <w:r>
              <w:rPr>
                <w:iCs/>
              </w:rPr>
              <w:t>Upama Aryal</w:t>
            </w:r>
          </w:p>
          <w:p w:rsidR="009B36EA" w:rsidRPr="00B01C03" w:rsidRDefault="009B36EA" w:rsidP="009B36EA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iCs/>
              </w:rPr>
              <w:t>Sarthak joshi</w:t>
            </w:r>
          </w:p>
        </w:tc>
        <w:tc>
          <w:tcPr>
            <w:tcW w:w="1174" w:type="dxa"/>
            <w:shd w:val="clear" w:color="auto" w:fill="auto"/>
            <w:noWrap/>
          </w:tcPr>
          <w:p w:rsidR="009B36EA" w:rsidRDefault="009B36EA" w:rsidP="009B36EA">
            <w:r w:rsidRPr="00C214CD">
              <w:rPr>
                <w:lang w:eastAsia="ja-JP"/>
              </w:rPr>
              <w:t>Completed</w:t>
            </w:r>
          </w:p>
        </w:tc>
      </w:tr>
    </w:tbl>
    <w:p w:rsidR="008A0D63" w:rsidRDefault="008A0D63" w:rsidP="00F267AF">
      <w:pPr>
        <w:pStyle w:val="InfoBluelistitem"/>
        <w:ind w:left="0"/>
      </w:pPr>
    </w:p>
    <w:p w:rsidR="008A0D63" w:rsidRDefault="008A0D63" w:rsidP="0062163F">
      <w:pPr>
        <w:pStyle w:val="Heading2"/>
        <w:numPr>
          <w:ilvl w:val="0"/>
          <w:numId w:val="30"/>
        </w:numPr>
      </w:pPr>
      <w:r w:rsidRPr="00766B33">
        <w:lastRenderedPageBreak/>
        <w:t xml:space="preserve">Assessment against </w:t>
      </w:r>
      <w:r>
        <w:t>o</w:t>
      </w:r>
      <w:r w:rsidRPr="00766B33">
        <w:t>bjectives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693"/>
        <w:gridCol w:w="2693"/>
        <w:gridCol w:w="2409"/>
      </w:tblGrid>
      <w:tr w:rsidR="008A0D63" w:rsidTr="005A0337">
        <w:tc>
          <w:tcPr>
            <w:tcW w:w="835" w:type="dxa"/>
            <w:shd w:val="clear" w:color="auto" w:fill="AEAAAA" w:themeFill="background2" w:themeFillShade="BF"/>
          </w:tcPr>
          <w:p w:rsidR="008A0D63" w:rsidRDefault="008A0D63" w:rsidP="005A0337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#</w:t>
            </w:r>
          </w:p>
        </w:tc>
        <w:tc>
          <w:tcPr>
            <w:tcW w:w="2693" w:type="dxa"/>
            <w:shd w:val="clear" w:color="auto" w:fill="AEAAAA" w:themeFill="background2" w:themeFillShade="BF"/>
          </w:tcPr>
          <w:p w:rsidR="008A0D63" w:rsidRDefault="008A0D63" w:rsidP="005A0337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Work Item</w:t>
            </w:r>
          </w:p>
        </w:tc>
        <w:tc>
          <w:tcPr>
            <w:tcW w:w="2693" w:type="dxa"/>
            <w:shd w:val="clear" w:color="auto" w:fill="AEAAAA" w:themeFill="background2" w:themeFillShade="BF"/>
          </w:tcPr>
          <w:p w:rsidR="008A0D63" w:rsidRDefault="008A0D63" w:rsidP="005A0337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Objective</w:t>
            </w:r>
          </w:p>
        </w:tc>
        <w:tc>
          <w:tcPr>
            <w:tcW w:w="2409" w:type="dxa"/>
            <w:shd w:val="clear" w:color="auto" w:fill="AEAAAA" w:themeFill="background2" w:themeFillShade="BF"/>
          </w:tcPr>
          <w:p w:rsidR="008A0D63" w:rsidRDefault="008A0D63" w:rsidP="005A0337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Assessment against Objectives</w:t>
            </w:r>
          </w:p>
        </w:tc>
      </w:tr>
      <w:tr w:rsidR="008A0D63" w:rsidTr="005A0337">
        <w:tc>
          <w:tcPr>
            <w:tcW w:w="835" w:type="dxa"/>
          </w:tcPr>
          <w:p w:rsidR="008A0D63" w:rsidRPr="00331040" w:rsidRDefault="00761191" w:rsidP="005A0337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2693" w:type="dxa"/>
          </w:tcPr>
          <w:p w:rsidR="008A0D63" w:rsidRPr="0062163F" w:rsidRDefault="00996A15" w:rsidP="005A033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 xml:space="preserve">Update </w:t>
            </w:r>
            <w:r w:rsidR="00F267AF">
              <w:rPr>
                <w:rFonts w:ascii="Times New Roman" w:hAnsi="Times New Roman"/>
                <w:b w:val="0"/>
                <w:bCs/>
              </w:rPr>
              <w:t>Team charter</w:t>
            </w:r>
          </w:p>
        </w:tc>
        <w:tc>
          <w:tcPr>
            <w:tcW w:w="2693" w:type="dxa"/>
          </w:tcPr>
          <w:p w:rsidR="008A0D63" w:rsidRPr="0062163F" w:rsidRDefault="00996A15" w:rsidP="005A033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 xml:space="preserve">Update a designed </w:t>
            </w:r>
            <w:r w:rsidR="00F52391">
              <w:rPr>
                <w:rFonts w:ascii="Times New Roman" w:hAnsi="Times New Roman"/>
                <w:b w:val="0"/>
                <w:bCs/>
              </w:rPr>
              <w:t>team charter for a project</w:t>
            </w:r>
          </w:p>
        </w:tc>
        <w:tc>
          <w:tcPr>
            <w:tcW w:w="2409" w:type="dxa"/>
          </w:tcPr>
          <w:p w:rsidR="008A0D63" w:rsidRPr="0062163F" w:rsidRDefault="00F52391" w:rsidP="00761191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 xml:space="preserve">A team charter is </w:t>
            </w:r>
            <w:r w:rsidR="00761191">
              <w:rPr>
                <w:rFonts w:ascii="Times New Roman" w:hAnsi="Times New Roman"/>
                <w:b w:val="0"/>
                <w:bCs/>
              </w:rPr>
              <w:t>updated</w:t>
            </w:r>
            <w:r>
              <w:rPr>
                <w:rFonts w:ascii="Times New Roman" w:hAnsi="Times New Roman"/>
                <w:b w:val="0"/>
                <w:bCs/>
              </w:rPr>
              <w:t xml:space="preserve"> for a project with the members’ details and objective of the project</w:t>
            </w:r>
          </w:p>
        </w:tc>
      </w:tr>
      <w:tr w:rsidR="00D040B8" w:rsidTr="005A0337">
        <w:tc>
          <w:tcPr>
            <w:tcW w:w="835" w:type="dxa"/>
          </w:tcPr>
          <w:p w:rsidR="00D040B8" w:rsidRDefault="00761191" w:rsidP="005A0337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2693" w:type="dxa"/>
          </w:tcPr>
          <w:p w:rsidR="00D040B8" w:rsidRDefault="00996A15" w:rsidP="005A033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 xml:space="preserve">Update </w:t>
            </w:r>
            <w:r w:rsidR="00F267AF">
              <w:rPr>
                <w:rFonts w:ascii="Times New Roman" w:hAnsi="Times New Roman"/>
                <w:b w:val="0"/>
                <w:bCs/>
              </w:rPr>
              <w:t>Meeting schedule</w:t>
            </w:r>
          </w:p>
        </w:tc>
        <w:tc>
          <w:tcPr>
            <w:tcW w:w="2693" w:type="dxa"/>
          </w:tcPr>
          <w:p w:rsidR="00D040B8" w:rsidRDefault="00761191" w:rsidP="005A033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Update</w:t>
            </w:r>
            <w:r w:rsidR="00F52391">
              <w:rPr>
                <w:rFonts w:ascii="Times New Roman" w:hAnsi="Times New Roman"/>
                <w:b w:val="0"/>
                <w:bCs/>
              </w:rPr>
              <w:t xml:space="preserve"> a meeting schedule for the group discussion of a project</w:t>
            </w:r>
          </w:p>
        </w:tc>
        <w:tc>
          <w:tcPr>
            <w:tcW w:w="2409" w:type="dxa"/>
          </w:tcPr>
          <w:p w:rsidR="00D040B8" w:rsidRDefault="00F52391" w:rsidP="00761191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 xml:space="preserve">A meeting schedule is </w:t>
            </w:r>
            <w:r w:rsidR="00761191">
              <w:rPr>
                <w:rFonts w:ascii="Times New Roman" w:hAnsi="Times New Roman"/>
                <w:b w:val="0"/>
                <w:bCs/>
              </w:rPr>
              <w:t>Update</w:t>
            </w:r>
            <w:r>
              <w:rPr>
                <w:rFonts w:ascii="Times New Roman" w:hAnsi="Times New Roman"/>
                <w:b w:val="0"/>
                <w:bCs/>
              </w:rPr>
              <w:t xml:space="preserve"> for the group discussion</w:t>
            </w:r>
          </w:p>
        </w:tc>
      </w:tr>
      <w:tr w:rsidR="009B36EA" w:rsidTr="005A0337">
        <w:tc>
          <w:tcPr>
            <w:tcW w:w="835" w:type="dxa"/>
          </w:tcPr>
          <w:p w:rsidR="009B36EA" w:rsidRDefault="009B36EA" w:rsidP="009B36EA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2693" w:type="dxa"/>
          </w:tcPr>
          <w:p w:rsidR="009B36EA" w:rsidRDefault="009B36EA" w:rsidP="009B36EA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Carry on development task</w:t>
            </w:r>
          </w:p>
        </w:tc>
        <w:tc>
          <w:tcPr>
            <w:tcW w:w="2693" w:type="dxa"/>
          </w:tcPr>
          <w:p w:rsidR="009B36EA" w:rsidRDefault="009B36EA" w:rsidP="009B36EA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Carry out the development task</w:t>
            </w:r>
          </w:p>
        </w:tc>
        <w:tc>
          <w:tcPr>
            <w:tcW w:w="2409" w:type="dxa"/>
          </w:tcPr>
          <w:p w:rsidR="009B36EA" w:rsidRDefault="009B36EA" w:rsidP="009B36EA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A development task is carried out</w:t>
            </w:r>
          </w:p>
        </w:tc>
      </w:tr>
      <w:tr w:rsidR="009B36EA" w:rsidTr="005A0337">
        <w:tc>
          <w:tcPr>
            <w:tcW w:w="835" w:type="dxa"/>
          </w:tcPr>
          <w:p w:rsidR="009B36EA" w:rsidRDefault="009B36EA" w:rsidP="009B36EA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2693" w:type="dxa"/>
          </w:tcPr>
          <w:p w:rsidR="009B36EA" w:rsidRDefault="009B36EA" w:rsidP="009B36EA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Formal code review</w:t>
            </w:r>
          </w:p>
        </w:tc>
        <w:tc>
          <w:tcPr>
            <w:tcW w:w="2693" w:type="dxa"/>
          </w:tcPr>
          <w:p w:rsidR="009B36EA" w:rsidRDefault="009B36EA" w:rsidP="009B36EA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Conduct formal code review</w:t>
            </w:r>
          </w:p>
        </w:tc>
        <w:tc>
          <w:tcPr>
            <w:tcW w:w="2409" w:type="dxa"/>
          </w:tcPr>
          <w:p w:rsidR="009B36EA" w:rsidRDefault="009B36EA" w:rsidP="009B36EA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A formal code review is conducted</w:t>
            </w:r>
          </w:p>
        </w:tc>
      </w:tr>
      <w:tr w:rsidR="001E0A30" w:rsidTr="005A0337">
        <w:tc>
          <w:tcPr>
            <w:tcW w:w="835" w:type="dxa"/>
          </w:tcPr>
          <w:p w:rsidR="001E0A30" w:rsidRDefault="009B36EA" w:rsidP="005A0337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</w:tc>
        <w:tc>
          <w:tcPr>
            <w:tcW w:w="2693" w:type="dxa"/>
          </w:tcPr>
          <w:p w:rsidR="001E0A30" w:rsidRDefault="006069FD" w:rsidP="005A033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Static</w:t>
            </w:r>
            <w:r w:rsidR="001E0A30">
              <w:rPr>
                <w:rFonts w:ascii="Times New Roman" w:hAnsi="Times New Roman"/>
                <w:b w:val="0"/>
                <w:bCs/>
              </w:rPr>
              <w:t xml:space="preserve"> code review</w:t>
            </w:r>
          </w:p>
        </w:tc>
        <w:tc>
          <w:tcPr>
            <w:tcW w:w="2693" w:type="dxa"/>
          </w:tcPr>
          <w:p w:rsidR="001E0A30" w:rsidRDefault="001E0A30" w:rsidP="006069FD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 xml:space="preserve">Conduct </w:t>
            </w:r>
            <w:r w:rsidR="006069FD">
              <w:rPr>
                <w:rFonts w:ascii="Times New Roman" w:hAnsi="Times New Roman"/>
                <w:b w:val="0"/>
                <w:bCs/>
              </w:rPr>
              <w:t xml:space="preserve">static </w:t>
            </w:r>
            <w:r>
              <w:rPr>
                <w:rFonts w:ascii="Times New Roman" w:hAnsi="Times New Roman"/>
                <w:b w:val="0"/>
                <w:bCs/>
              </w:rPr>
              <w:t>code review</w:t>
            </w:r>
          </w:p>
        </w:tc>
        <w:tc>
          <w:tcPr>
            <w:tcW w:w="2409" w:type="dxa"/>
          </w:tcPr>
          <w:p w:rsidR="001E0A30" w:rsidRDefault="001E0A30" w:rsidP="006069FD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 xml:space="preserve">A </w:t>
            </w:r>
            <w:r w:rsidR="006069FD">
              <w:rPr>
                <w:rFonts w:ascii="Times New Roman" w:hAnsi="Times New Roman"/>
                <w:b w:val="0"/>
                <w:bCs/>
              </w:rPr>
              <w:t xml:space="preserve">static </w:t>
            </w:r>
            <w:r>
              <w:rPr>
                <w:rFonts w:ascii="Times New Roman" w:hAnsi="Times New Roman"/>
                <w:b w:val="0"/>
                <w:bCs/>
              </w:rPr>
              <w:t>code review is conducted</w:t>
            </w:r>
          </w:p>
        </w:tc>
      </w:tr>
      <w:tr w:rsidR="00D040B8" w:rsidTr="005A0337">
        <w:tc>
          <w:tcPr>
            <w:tcW w:w="835" w:type="dxa"/>
          </w:tcPr>
          <w:p w:rsidR="00D040B8" w:rsidRDefault="009B36EA" w:rsidP="005A0337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6</w:t>
            </w:r>
          </w:p>
        </w:tc>
        <w:tc>
          <w:tcPr>
            <w:tcW w:w="2693" w:type="dxa"/>
          </w:tcPr>
          <w:p w:rsidR="00D040B8" w:rsidRPr="00D040B8" w:rsidRDefault="00D040B8" w:rsidP="005A033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 w:rsidRPr="00D040B8">
              <w:rPr>
                <w:rFonts w:ascii="Times New Roman" w:hAnsi="Times New Roman"/>
                <w:b w:val="0"/>
                <w:lang w:eastAsia="ja-JP"/>
              </w:rPr>
              <w:t>Create status assessment</w:t>
            </w:r>
          </w:p>
        </w:tc>
        <w:tc>
          <w:tcPr>
            <w:tcW w:w="2693" w:type="dxa"/>
          </w:tcPr>
          <w:p w:rsidR="00D040B8" w:rsidRDefault="00D040B8" w:rsidP="005A033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Pro</w:t>
            </w:r>
            <w:r w:rsidR="00F52391">
              <w:rPr>
                <w:rFonts w:ascii="Times New Roman" w:hAnsi="Times New Roman"/>
                <w:b w:val="0"/>
                <w:bCs/>
              </w:rPr>
              <w:t>vides the status of the project.</w:t>
            </w:r>
          </w:p>
        </w:tc>
        <w:tc>
          <w:tcPr>
            <w:tcW w:w="2409" w:type="dxa"/>
          </w:tcPr>
          <w:p w:rsidR="00D040B8" w:rsidRDefault="00D040B8" w:rsidP="005A033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Status Assessment document was created</w:t>
            </w:r>
          </w:p>
        </w:tc>
      </w:tr>
    </w:tbl>
    <w:p w:rsidR="008A0D63" w:rsidRDefault="008A0D63" w:rsidP="008A0D63">
      <w:pPr>
        <w:pStyle w:val="Heading2"/>
        <w:numPr>
          <w:ilvl w:val="0"/>
          <w:numId w:val="0"/>
        </w:numPr>
        <w:ind w:left="720"/>
      </w:pPr>
    </w:p>
    <w:p w:rsidR="0062163F" w:rsidRDefault="0062163F" w:rsidP="008A0D63">
      <w:pPr>
        <w:pStyle w:val="Heading2"/>
        <w:numPr>
          <w:ilvl w:val="0"/>
          <w:numId w:val="0"/>
        </w:numPr>
        <w:ind w:left="720"/>
      </w:pPr>
    </w:p>
    <w:p w:rsidR="0062163F" w:rsidRDefault="0062163F" w:rsidP="008A0D63">
      <w:pPr>
        <w:pStyle w:val="Heading2"/>
        <w:numPr>
          <w:ilvl w:val="0"/>
          <w:numId w:val="0"/>
        </w:numPr>
        <w:ind w:left="720"/>
      </w:pPr>
    </w:p>
    <w:p w:rsidR="0062163F" w:rsidRDefault="0062163F" w:rsidP="008A0D63">
      <w:pPr>
        <w:pStyle w:val="Heading2"/>
        <w:numPr>
          <w:ilvl w:val="0"/>
          <w:numId w:val="0"/>
        </w:numPr>
        <w:ind w:left="720"/>
      </w:pPr>
    </w:p>
    <w:p w:rsidR="0062163F" w:rsidRDefault="0062163F" w:rsidP="008A0D63">
      <w:pPr>
        <w:pStyle w:val="Heading2"/>
        <w:numPr>
          <w:ilvl w:val="0"/>
          <w:numId w:val="0"/>
        </w:numPr>
        <w:ind w:left="720"/>
      </w:pPr>
    </w:p>
    <w:p w:rsidR="0062163F" w:rsidRDefault="0062163F" w:rsidP="008A0D63">
      <w:pPr>
        <w:pStyle w:val="Heading2"/>
        <w:numPr>
          <w:ilvl w:val="0"/>
          <w:numId w:val="0"/>
        </w:numPr>
        <w:ind w:left="720"/>
      </w:pPr>
    </w:p>
    <w:p w:rsidR="0062163F" w:rsidRDefault="0062163F" w:rsidP="008A0D63">
      <w:pPr>
        <w:pStyle w:val="Heading2"/>
        <w:numPr>
          <w:ilvl w:val="0"/>
          <w:numId w:val="0"/>
        </w:numPr>
        <w:ind w:left="720"/>
      </w:pPr>
    </w:p>
    <w:p w:rsidR="008A0D63" w:rsidRDefault="008A0D63" w:rsidP="008A0D63">
      <w:pPr>
        <w:pStyle w:val="Heading2"/>
        <w:numPr>
          <w:ilvl w:val="0"/>
          <w:numId w:val="0"/>
        </w:numPr>
        <w:ind w:left="720"/>
      </w:pPr>
      <w:r>
        <w:t>Assessment against Evaluation Criteria Test 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693"/>
        <w:gridCol w:w="2693"/>
        <w:gridCol w:w="2409"/>
      </w:tblGrid>
      <w:tr w:rsidR="00C1543D" w:rsidTr="00532593">
        <w:tc>
          <w:tcPr>
            <w:tcW w:w="835" w:type="dxa"/>
            <w:shd w:val="clear" w:color="auto" w:fill="AEAAAA" w:themeFill="background2" w:themeFillShade="BF"/>
          </w:tcPr>
          <w:p w:rsidR="00C1543D" w:rsidRDefault="00C1543D" w:rsidP="00532593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#</w:t>
            </w:r>
          </w:p>
        </w:tc>
        <w:tc>
          <w:tcPr>
            <w:tcW w:w="2693" w:type="dxa"/>
            <w:shd w:val="clear" w:color="auto" w:fill="AEAAAA" w:themeFill="background2" w:themeFillShade="BF"/>
          </w:tcPr>
          <w:p w:rsidR="00C1543D" w:rsidRDefault="00C1543D" w:rsidP="00532593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Work Item</w:t>
            </w:r>
          </w:p>
        </w:tc>
        <w:tc>
          <w:tcPr>
            <w:tcW w:w="2693" w:type="dxa"/>
            <w:shd w:val="clear" w:color="auto" w:fill="AEAAAA" w:themeFill="background2" w:themeFillShade="BF"/>
          </w:tcPr>
          <w:p w:rsidR="00C1543D" w:rsidRDefault="00C1543D" w:rsidP="00532593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Evaluation Criteria</w:t>
            </w:r>
          </w:p>
        </w:tc>
        <w:tc>
          <w:tcPr>
            <w:tcW w:w="2409" w:type="dxa"/>
            <w:shd w:val="clear" w:color="auto" w:fill="AEAAAA" w:themeFill="background2" w:themeFillShade="BF"/>
          </w:tcPr>
          <w:p w:rsidR="00C1543D" w:rsidRDefault="00C1543D" w:rsidP="00532593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Assessment against Criteria</w:t>
            </w:r>
          </w:p>
        </w:tc>
      </w:tr>
      <w:tr w:rsidR="00B10D11" w:rsidTr="00532593">
        <w:tc>
          <w:tcPr>
            <w:tcW w:w="835" w:type="dxa"/>
          </w:tcPr>
          <w:p w:rsidR="00B10D11" w:rsidRPr="00331040" w:rsidRDefault="00761191" w:rsidP="00B10D11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2693" w:type="dxa"/>
          </w:tcPr>
          <w:p w:rsidR="00B10D11" w:rsidRPr="0062163F" w:rsidRDefault="00761191" w:rsidP="00B10D11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Update</w:t>
            </w:r>
            <w:r w:rsidR="00B10D11">
              <w:rPr>
                <w:rFonts w:ascii="Times New Roman" w:hAnsi="Times New Roman"/>
                <w:b w:val="0"/>
                <w:bCs/>
              </w:rPr>
              <w:t xml:space="preserve"> Team charter</w:t>
            </w:r>
          </w:p>
        </w:tc>
        <w:tc>
          <w:tcPr>
            <w:tcW w:w="2693" w:type="dxa"/>
          </w:tcPr>
          <w:p w:rsidR="00B10D11" w:rsidRPr="0062163F" w:rsidRDefault="00B10D11" w:rsidP="00761191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 xml:space="preserve">A team charter is </w:t>
            </w:r>
            <w:r w:rsidR="00761191">
              <w:rPr>
                <w:rFonts w:ascii="Times New Roman" w:hAnsi="Times New Roman"/>
                <w:b w:val="0"/>
                <w:bCs/>
              </w:rPr>
              <w:t>Update</w:t>
            </w:r>
            <w:r>
              <w:rPr>
                <w:rFonts w:ascii="Times New Roman" w:hAnsi="Times New Roman"/>
                <w:b w:val="0"/>
                <w:bCs/>
              </w:rPr>
              <w:t xml:space="preserve"> for a project with the members’ details and objective of the project</w:t>
            </w:r>
          </w:p>
        </w:tc>
        <w:tc>
          <w:tcPr>
            <w:tcW w:w="2409" w:type="dxa"/>
          </w:tcPr>
          <w:p w:rsidR="00B10D11" w:rsidRPr="0062163F" w:rsidRDefault="00761191" w:rsidP="00B10D11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Update</w:t>
            </w:r>
            <w:r w:rsidR="00B10D11">
              <w:rPr>
                <w:rFonts w:ascii="Times New Roman" w:hAnsi="Times New Roman"/>
                <w:b w:val="0"/>
                <w:bCs/>
              </w:rPr>
              <w:t xml:space="preserve"> a team charter for a project</w:t>
            </w:r>
          </w:p>
        </w:tc>
      </w:tr>
      <w:tr w:rsidR="00B10D11" w:rsidTr="00532593">
        <w:tc>
          <w:tcPr>
            <w:tcW w:w="835" w:type="dxa"/>
          </w:tcPr>
          <w:p w:rsidR="00B10D11" w:rsidRPr="00331040" w:rsidRDefault="00761191" w:rsidP="00B10D11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2693" w:type="dxa"/>
          </w:tcPr>
          <w:p w:rsidR="00B10D11" w:rsidRDefault="00761191" w:rsidP="00B10D11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Update</w:t>
            </w:r>
            <w:r w:rsidR="00B10D11">
              <w:rPr>
                <w:rFonts w:ascii="Times New Roman" w:hAnsi="Times New Roman"/>
                <w:b w:val="0"/>
                <w:bCs/>
              </w:rPr>
              <w:t xml:space="preserve"> Meeting schedule</w:t>
            </w:r>
          </w:p>
        </w:tc>
        <w:tc>
          <w:tcPr>
            <w:tcW w:w="2693" w:type="dxa"/>
          </w:tcPr>
          <w:p w:rsidR="00B10D11" w:rsidRDefault="00B10D11" w:rsidP="00761191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 xml:space="preserve">A meeting schedule is </w:t>
            </w:r>
            <w:r w:rsidR="00761191">
              <w:rPr>
                <w:rFonts w:ascii="Times New Roman" w:hAnsi="Times New Roman"/>
                <w:b w:val="0"/>
                <w:bCs/>
              </w:rPr>
              <w:t>Update</w:t>
            </w:r>
            <w:r>
              <w:rPr>
                <w:rFonts w:ascii="Times New Roman" w:hAnsi="Times New Roman"/>
                <w:b w:val="0"/>
                <w:bCs/>
              </w:rPr>
              <w:t xml:space="preserve"> for the group discussion</w:t>
            </w:r>
          </w:p>
        </w:tc>
        <w:tc>
          <w:tcPr>
            <w:tcW w:w="2409" w:type="dxa"/>
          </w:tcPr>
          <w:p w:rsidR="00B10D11" w:rsidRDefault="00761191" w:rsidP="00B10D11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 xml:space="preserve">Update </w:t>
            </w:r>
            <w:r w:rsidR="00B10D11">
              <w:rPr>
                <w:rFonts w:ascii="Times New Roman" w:hAnsi="Times New Roman"/>
                <w:b w:val="0"/>
                <w:bCs/>
              </w:rPr>
              <w:t>a meeting schedule for the group discussion of a project</w:t>
            </w:r>
          </w:p>
        </w:tc>
      </w:tr>
      <w:tr w:rsidR="009B36EA" w:rsidTr="00532593">
        <w:tc>
          <w:tcPr>
            <w:tcW w:w="835" w:type="dxa"/>
          </w:tcPr>
          <w:p w:rsidR="009B36EA" w:rsidRDefault="009B36EA" w:rsidP="009B36EA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2693" w:type="dxa"/>
          </w:tcPr>
          <w:p w:rsidR="009B36EA" w:rsidRDefault="009B36EA" w:rsidP="009B36EA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Carry on Development task</w:t>
            </w:r>
          </w:p>
        </w:tc>
        <w:tc>
          <w:tcPr>
            <w:tcW w:w="2693" w:type="dxa"/>
          </w:tcPr>
          <w:p w:rsidR="009B36EA" w:rsidRDefault="009B36EA" w:rsidP="009B36EA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A development task is carried out</w:t>
            </w:r>
          </w:p>
        </w:tc>
        <w:tc>
          <w:tcPr>
            <w:tcW w:w="2409" w:type="dxa"/>
          </w:tcPr>
          <w:p w:rsidR="009B36EA" w:rsidRDefault="009B36EA" w:rsidP="009B36EA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Carry out the development task members</w:t>
            </w:r>
          </w:p>
        </w:tc>
      </w:tr>
      <w:tr w:rsidR="009B36EA" w:rsidTr="00532593">
        <w:tc>
          <w:tcPr>
            <w:tcW w:w="835" w:type="dxa"/>
          </w:tcPr>
          <w:p w:rsidR="009B36EA" w:rsidRDefault="009B36EA" w:rsidP="009B36EA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2693" w:type="dxa"/>
          </w:tcPr>
          <w:p w:rsidR="009B36EA" w:rsidRDefault="009B36EA" w:rsidP="009B36EA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Formal code review</w:t>
            </w:r>
          </w:p>
        </w:tc>
        <w:tc>
          <w:tcPr>
            <w:tcW w:w="2693" w:type="dxa"/>
          </w:tcPr>
          <w:p w:rsidR="009B36EA" w:rsidRDefault="009B36EA" w:rsidP="009B36EA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A formal code review is conducted</w:t>
            </w:r>
          </w:p>
        </w:tc>
        <w:tc>
          <w:tcPr>
            <w:tcW w:w="2409" w:type="dxa"/>
          </w:tcPr>
          <w:p w:rsidR="009B36EA" w:rsidRDefault="009B36EA" w:rsidP="009B36EA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Conduct a formal code review</w:t>
            </w:r>
          </w:p>
        </w:tc>
      </w:tr>
      <w:tr w:rsidR="001E0A30" w:rsidTr="00532593">
        <w:tc>
          <w:tcPr>
            <w:tcW w:w="835" w:type="dxa"/>
          </w:tcPr>
          <w:p w:rsidR="001E0A30" w:rsidRDefault="009B36EA" w:rsidP="00761191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5</w:t>
            </w:r>
          </w:p>
        </w:tc>
        <w:tc>
          <w:tcPr>
            <w:tcW w:w="2693" w:type="dxa"/>
          </w:tcPr>
          <w:p w:rsidR="001E0A30" w:rsidRDefault="006069FD" w:rsidP="00C8127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 xml:space="preserve">Static </w:t>
            </w:r>
            <w:r w:rsidR="001E0A30">
              <w:rPr>
                <w:rFonts w:ascii="Times New Roman" w:hAnsi="Times New Roman"/>
                <w:b w:val="0"/>
                <w:bCs/>
              </w:rPr>
              <w:t>code review</w:t>
            </w:r>
          </w:p>
        </w:tc>
        <w:tc>
          <w:tcPr>
            <w:tcW w:w="2693" w:type="dxa"/>
          </w:tcPr>
          <w:p w:rsidR="001E0A30" w:rsidRDefault="001E0A30" w:rsidP="006069FD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 xml:space="preserve">A </w:t>
            </w:r>
            <w:r w:rsidR="006069FD">
              <w:rPr>
                <w:rFonts w:ascii="Times New Roman" w:hAnsi="Times New Roman"/>
                <w:b w:val="0"/>
                <w:bCs/>
              </w:rPr>
              <w:t>static</w:t>
            </w:r>
            <w:r>
              <w:rPr>
                <w:rFonts w:ascii="Times New Roman" w:hAnsi="Times New Roman"/>
                <w:b w:val="0"/>
                <w:bCs/>
              </w:rPr>
              <w:t xml:space="preserve"> code review is conducted</w:t>
            </w:r>
          </w:p>
        </w:tc>
        <w:tc>
          <w:tcPr>
            <w:tcW w:w="2409" w:type="dxa"/>
          </w:tcPr>
          <w:p w:rsidR="001E0A30" w:rsidRDefault="001E0A30" w:rsidP="006069FD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 xml:space="preserve">Conduct a </w:t>
            </w:r>
            <w:r w:rsidR="006069FD">
              <w:rPr>
                <w:rFonts w:ascii="Times New Roman" w:hAnsi="Times New Roman"/>
                <w:b w:val="0"/>
                <w:bCs/>
              </w:rPr>
              <w:t>static</w:t>
            </w:r>
            <w:r>
              <w:rPr>
                <w:rFonts w:ascii="Times New Roman" w:hAnsi="Times New Roman"/>
                <w:b w:val="0"/>
                <w:bCs/>
              </w:rPr>
              <w:t xml:space="preserve"> code review</w:t>
            </w:r>
          </w:p>
        </w:tc>
      </w:tr>
      <w:tr w:rsidR="00761191" w:rsidTr="00532593">
        <w:tc>
          <w:tcPr>
            <w:tcW w:w="835" w:type="dxa"/>
          </w:tcPr>
          <w:p w:rsidR="00761191" w:rsidRDefault="009B36EA" w:rsidP="00761191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6</w:t>
            </w:r>
          </w:p>
        </w:tc>
        <w:tc>
          <w:tcPr>
            <w:tcW w:w="2693" w:type="dxa"/>
          </w:tcPr>
          <w:p w:rsidR="00761191" w:rsidRPr="00D040B8" w:rsidRDefault="00761191" w:rsidP="00761191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 w:rsidRPr="00D040B8">
              <w:rPr>
                <w:rFonts w:ascii="Times New Roman" w:hAnsi="Times New Roman"/>
                <w:b w:val="0"/>
                <w:lang w:eastAsia="ja-JP"/>
              </w:rPr>
              <w:t>Create status assessment</w:t>
            </w:r>
          </w:p>
        </w:tc>
        <w:tc>
          <w:tcPr>
            <w:tcW w:w="2693" w:type="dxa"/>
          </w:tcPr>
          <w:p w:rsidR="00761191" w:rsidRDefault="00761191" w:rsidP="00761191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Status Assessment document was created</w:t>
            </w:r>
          </w:p>
        </w:tc>
        <w:tc>
          <w:tcPr>
            <w:tcW w:w="2409" w:type="dxa"/>
          </w:tcPr>
          <w:p w:rsidR="00761191" w:rsidRDefault="00761191" w:rsidP="00761191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Provides the status of the project.</w:t>
            </w:r>
          </w:p>
        </w:tc>
      </w:tr>
    </w:tbl>
    <w:p w:rsidR="008A0D63" w:rsidRDefault="008A0D63" w:rsidP="008A0D63">
      <w:pPr>
        <w:pStyle w:val="InfoBluelistitem"/>
      </w:pPr>
    </w:p>
    <w:p w:rsidR="008A0D63" w:rsidRDefault="008A0D63" w:rsidP="008A0D63">
      <w:pPr>
        <w:pStyle w:val="InfoBluelistitem"/>
      </w:pPr>
    </w:p>
    <w:p w:rsidR="008A0D63" w:rsidRDefault="008A0D63" w:rsidP="008A0D63">
      <w:pPr>
        <w:pStyle w:val="Heading2"/>
        <w:numPr>
          <w:ilvl w:val="0"/>
          <w:numId w:val="29"/>
        </w:numPr>
      </w:pPr>
      <w:r>
        <w:t>Other concerns and deviations</w:t>
      </w:r>
    </w:p>
    <w:p w:rsidR="00520E7F" w:rsidRPr="00520E7F" w:rsidRDefault="00520E7F" w:rsidP="00520E7F">
      <w:r>
        <w:t xml:space="preserve">                  NO OTHER CONCERNS AND DEVIATION RELATED TO THIS PROJECT WAS FOUND.</w:t>
      </w:r>
    </w:p>
    <w:p w:rsidR="00766B33" w:rsidRDefault="00766B33" w:rsidP="001E146F">
      <w:pPr>
        <w:pStyle w:val="InfoBluelistitem"/>
      </w:pPr>
      <w:bookmarkStart w:id="1" w:name="_GoBack"/>
      <w:bookmarkEnd w:id="1"/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BE6" w:rsidRDefault="00A77BE6">
      <w:r>
        <w:separator/>
      </w:r>
    </w:p>
  </w:endnote>
  <w:endnote w:type="continuationSeparator" w:id="0">
    <w:p w:rsidR="00A77BE6" w:rsidRDefault="00A77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 w:rsidP="009F1AC2">
          <w:pPr>
            <w:jc w:val="center"/>
          </w:pPr>
          <w:r>
            <w:sym w:font="Symbol" w:char="F0D3"/>
          </w:r>
          <w:r w:rsidR="009F1AC2">
            <w:t>csu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B36EA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D5C1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D5C1B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BE6" w:rsidRDefault="00A77BE6">
      <w:r>
        <w:separator/>
      </w:r>
    </w:p>
  </w:footnote>
  <w:footnote w:type="continuationSeparator" w:id="0">
    <w:p w:rsidR="00A77BE6" w:rsidRDefault="00A77B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BE5B48">
          <w:pPr>
            <w:pStyle w:val="Header"/>
            <w:tabs>
              <w:tab w:val="clear" w:pos="4320"/>
              <w:tab w:val="clear" w:pos="8640"/>
            </w:tabs>
          </w:pPr>
          <w:r>
            <w:t>Group A</w:t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AD5C1B">
          <w:r>
            <w:t>Iteration evaluation V1.1</w:t>
          </w:r>
        </w:p>
      </w:tc>
      <w:tc>
        <w:tcPr>
          <w:tcW w:w="3179" w:type="dxa"/>
        </w:tcPr>
        <w:p w:rsidR="00D1755E" w:rsidRDefault="00AD5C1B">
          <w:r>
            <w:t xml:space="preserve">  Date:  30</w:t>
          </w:r>
          <w:r w:rsidR="00BE5B48">
            <w:t>/08/2017</w:t>
          </w:r>
        </w:p>
      </w:tc>
    </w:tr>
  </w:tbl>
  <w:p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5B3FE1"/>
    <w:multiLevelType w:val="hybridMultilevel"/>
    <w:tmpl w:val="BFCC923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3DA7EC0"/>
    <w:multiLevelType w:val="hybridMultilevel"/>
    <w:tmpl w:val="B464DE7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D57424F"/>
    <w:multiLevelType w:val="hybridMultilevel"/>
    <w:tmpl w:val="A66883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575E81"/>
    <w:multiLevelType w:val="hybridMultilevel"/>
    <w:tmpl w:val="9C468E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77F87"/>
    <w:multiLevelType w:val="hybridMultilevel"/>
    <w:tmpl w:val="EAF6A3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2D059CF"/>
    <w:multiLevelType w:val="hybridMultilevel"/>
    <w:tmpl w:val="87E0286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C8E3824"/>
    <w:multiLevelType w:val="hybridMultilevel"/>
    <w:tmpl w:val="E7787C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7B7E3C"/>
    <w:multiLevelType w:val="hybridMultilevel"/>
    <w:tmpl w:val="3022FF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512F1D"/>
    <w:multiLevelType w:val="multilevel"/>
    <w:tmpl w:val="602835B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68A3049F"/>
    <w:multiLevelType w:val="hybridMultilevel"/>
    <w:tmpl w:val="1A0A44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FDD0FA0"/>
    <w:multiLevelType w:val="hybridMultilevel"/>
    <w:tmpl w:val="1EFE50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0"/>
  </w:num>
  <w:num w:numId="5">
    <w:abstractNumId w:val="30"/>
  </w:num>
  <w:num w:numId="6">
    <w:abstractNumId w:val="2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9"/>
  </w:num>
  <w:num w:numId="10">
    <w:abstractNumId w:val="5"/>
  </w:num>
  <w:num w:numId="11">
    <w:abstractNumId w:val="18"/>
  </w:num>
  <w:num w:numId="12">
    <w:abstractNumId w:val="16"/>
  </w:num>
  <w:num w:numId="13">
    <w:abstractNumId w:val="38"/>
  </w:num>
  <w:num w:numId="14">
    <w:abstractNumId w:val="15"/>
  </w:num>
  <w:num w:numId="15">
    <w:abstractNumId w:val="7"/>
  </w:num>
  <w:num w:numId="16">
    <w:abstractNumId w:val="37"/>
  </w:num>
  <w:num w:numId="17">
    <w:abstractNumId w:val="24"/>
  </w:num>
  <w:num w:numId="18">
    <w:abstractNumId w:val="10"/>
  </w:num>
  <w:num w:numId="19">
    <w:abstractNumId w:val="20"/>
  </w:num>
  <w:num w:numId="20">
    <w:abstractNumId w:val="14"/>
  </w:num>
  <w:num w:numId="21">
    <w:abstractNumId w:val="36"/>
  </w:num>
  <w:num w:numId="22">
    <w:abstractNumId w:val="22"/>
  </w:num>
  <w:num w:numId="23">
    <w:abstractNumId w:val="29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5"/>
  </w:num>
  <w:num w:numId="29">
    <w:abstractNumId w:val="31"/>
  </w:num>
  <w:num w:numId="30">
    <w:abstractNumId w:val="23"/>
  </w:num>
  <w:num w:numId="31">
    <w:abstractNumId w:val="27"/>
  </w:num>
  <w:num w:numId="32">
    <w:abstractNumId w:val="9"/>
  </w:num>
  <w:num w:numId="33">
    <w:abstractNumId w:val="21"/>
  </w:num>
  <w:num w:numId="34">
    <w:abstractNumId w:val="6"/>
  </w:num>
  <w:num w:numId="35">
    <w:abstractNumId w:val="11"/>
  </w:num>
  <w:num w:numId="36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</w:num>
  <w:num w:numId="38">
    <w:abstractNumId w:val="32"/>
  </w:num>
  <w:num w:numId="39">
    <w:abstractNumId w:val="41"/>
  </w:num>
  <w:num w:numId="40">
    <w:abstractNumId w:val="25"/>
  </w:num>
  <w:num w:numId="41">
    <w:abstractNumId w:val="26"/>
  </w:num>
  <w:num w:numId="42">
    <w:abstractNumId w:val="4"/>
  </w:num>
  <w:num w:numId="43">
    <w:abstractNumId w:val="3"/>
  </w:num>
  <w:num w:numId="44">
    <w:abstractNumId w:val="33"/>
  </w:num>
  <w:num w:numId="45">
    <w:abstractNumId w:val="12"/>
  </w:num>
  <w:num w:numId="46">
    <w:abstractNumId w:val="8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5A2"/>
    <w:rsid w:val="00005AE9"/>
    <w:rsid w:val="000178C5"/>
    <w:rsid w:val="000245C9"/>
    <w:rsid w:val="00034C21"/>
    <w:rsid w:val="000561FC"/>
    <w:rsid w:val="00083367"/>
    <w:rsid w:val="000B3368"/>
    <w:rsid w:val="000B6D46"/>
    <w:rsid w:val="00146191"/>
    <w:rsid w:val="00170DD9"/>
    <w:rsid w:val="00176824"/>
    <w:rsid w:val="001E0A30"/>
    <w:rsid w:val="001E146F"/>
    <w:rsid w:val="00241C30"/>
    <w:rsid w:val="002655EA"/>
    <w:rsid w:val="0028647B"/>
    <w:rsid w:val="003262E2"/>
    <w:rsid w:val="00327A0E"/>
    <w:rsid w:val="003473DB"/>
    <w:rsid w:val="00350A65"/>
    <w:rsid w:val="003C7438"/>
    <w:rsid w:val="003D20BC"/>
    <w:rsid w:val="00496FBE"/>
    <w:rsid w:val="004C3A69"/>
    <w:rsid w:val="004D621B"/>
    <w:rsid w:val="004E307A"/>
    <w:rsid w:val="005139F2"/>
    <w:rsid w:val="00520E7F"/>
    <w:rsid w:val="00532483"/>
    <w:rsid w:val="005F5C34"/>
    <w:rsid w:val="006069FD"/>
    <w:rsid w:val="00612E0C"/>
    <w:rsid w:val="0062163F"/>
    <w:rsid w:val="00676232"/>
    <w:rsid w:val="006D7268"/>
    <w:rsid w:val="007134F2"/>
    <w:rsid w:val="00761191"/>
    <w:rsid w:val="00766B33"/>
    <w:rsid w:val="00804223"/>
    <w:rsid w:val="0083222D"/>
    <w:rsid w:val="008425A2"/>
    <w:rsid w:val="008A0D63"/>
    <w:rsid w:val="008A2059"/>
    <w:rsid w:val="008A4D87"/>
    <w:rsid w:val="008B567F"/>
    <w:rsid w:val="008D2C5F"/>
    <w:rsid w:val="008D7D23"/>
    <w:rsid w:val="00917187"/>
    <w:rsid w:val="009367DD"/>
    <w:rsid w:val="009567C5"/>
    <w:rsid w:val="00996A15"/>
    <w:rsid w:val="009B36EA"/>
    <w:rsid w:val="009D6937"/>
    <w:rsid w:val="009F1AC2"/>
    <w:rsid w:val="00A15332"/>
    <w:rsid w:val="00A2285F"/>
    <w:rsid w:val="00A31804"/>
    <w:rsid w:val="00A77BE6"/>
    <w:rsid w:val="00AC5C10"/>
    <w:rsid w:val="00AD5C1B"/>
    <w:rsid w:val="00AF1D4A"/>
    <w:rsid w:val="00B01C03"/>
    <w:rsid w:val="00B10D11"/>
    <w:rsid w:val="00B10E08"/>
    <w:rsid w:val="00B5408F"/>
    <w:rsid w:val="00B7002B"/>
    <w:rsid w:val="00BB2A09"/>
    <w:rsid w:val="00BB3467"/>
    <w:rsid w:val="00BE5B48"/>
    <w:rsid w:val="00BF7574"/>
    <w:rsid w:val="00C1543D"/>
    <w:rsid w:val="00C547A2"/>
    <w:rsid w:val="00C55459"/>
    <w:rsid w:val="00C72CDA"/>
    <w:rsid w:val="00C81277"/>
    <w:rsid w:val="00C93D0D"/>
    <w:rsid w:val="00CB4A37"/>
    <w:rsid w:val="00D040B8"/>
    <w:rsid w:val="00D1264D"/>
    <w:rsid w:val="00D1755E"/>
    <w:rsid w:val="00D8366F"/>
    <w:rsid w:val="00DA1120"/>
    <w:rsid w:val="00DB3AE9"/>
    <w:rsid w:val="00DC0E6F"/>
    <w:rsid w:val="00DF12A2"/>
    <w:rsid w:val="00F01642"/>
    <w:rsid w:val="00F14F00"/>
    <w:rsid w:val="00F220E7"/>
    <w:rsid w:val="00F26461"/>
    <w:rsid w:val="00F267AF"/>
    <w:rsid w:val="00F42FC5"/>
    <w:rsid w:val="00F52391"/>
    <w:rsid w:val="00F5426B"/>
    <w:rsid w:val="00FA118F"/>
    <w:rsid w:val="00FB1C31"/>
    <w:rsid w:val="00FB1FB8"/>
    <w:rsid w:val="00FB707B"/>
    <w:rsid w:val="00FC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8949575-99E9-448F-9D4A-6D91AF7C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A0D63"/>
    <w:rPr>
      <w:rFonts w:ascii="Arial" w:hAnsi="Arial"/>
      <w:b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A0D63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F2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EERA~1\AppData\Local\Temp\Iteration%20Pla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 Plan template</Template>
  <TotalTime>157</TotalTime>
  <Pages>6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Abeer Alsadoon</dc:creator>
  <cp:lastModifiedBy>Sushila Khati</cp:lastModifiedBy>
  <cp:revision>11</cp:revision>
  <cp:lastPrinted>1900-12-31T14:00:00Z</cp:lastPrinted>
  <dcterms:created xsi:type="dcterms:W3CDTF">2016-04-07T03:55:00Z</dcterms:created>
  <dcterms:modified xsi:type="dcterms:W3CDTF">2017-09-02T13:39:00Z</dcterms:modified>
</cp:coreProperties>
</file>