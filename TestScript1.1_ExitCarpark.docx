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D90A0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Exit Carpark Paid Ticket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D90A0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ExitCarpark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D90A0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is tested when the customer is trying to exit the carpark with a paid ticket.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90A0C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Car should have entered the carpark.</w:t>
            </w:r>
          </w:p>
          <w:p w:rsidR="00D90A0C" w:rsidRPr="00A11301" w:rsidRDefault="00D90A0C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customer should have a paid ticket.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D90A0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exit gate opens and car exits the carpark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D90A0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D90A0C" w:rsidRDefault="00D90A0C" w:rsidP="00374830">
      <w:pPr>
        <w:pStyle w:val="bp"/>
        <w:spacing w:before="0" w:after="0"/>
      </w:pPr>
    </w:p>
    <w:tbl>
      <w:tblPr>
        <w:tblW w:w="12758" w:type="dxa"/>
        <w:tblInd w:w="-3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897"/>
        <w:gridCol w:w="3416"/>
        <w:gridCol w:w="4577"/>
        <w:gridCol w:w="1868"/>
      </w:tblGrid>
      <w:tr w:rsidR="00D90A0C" w:rsidTr="00D90A0C">
        <w:trPr>
          <w:tblHeader/>
        </w:trPr>
        <w:tc>
          <w:tcPr>
            <w:tcW w:w="2897" w:type="dxa"/>
            <w:shd w:val="solid" w:color="000080" w:fill="FFFFFF"/>
          </w:tcPr>
          <w:p w:rsidR="00D90A0C" w:rsidRDefault="00D90A0C" w:rsidP="00BA714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D90A0C" w:rsidRDefault="00D90A0C" w:rsidP="00BA714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577" w:type="dxa"/>
            <w:shd w:val="solid" w:color="000080" w:fill="FFFFFF"/>
          </w:tcPr>
          <w:p w:rsidR="00D90A0C" w:rsidRDefault="00D90A0C" w:rsidP="00BA714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868" w:type="dxa"/>
            <w:shd w:val="solid" w:color="000080" w:fill="FFFFFF"/>
          </w:tcPr>
          <w:p w:rsidR="00D90A0C" w:rsidRDefault="00D90A0C" w:rsidP="00BA714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D90A0C" w:rsidTr="00D90A0C">
        <w:tc>
          <w:tcPr>
            <w:tcW w:w="2897" w:type="dxa"/>
          </w:tcPr>
          <w:p w:rsidR="00D90A0C" w:rsidRDefault="00D90A0C" w:rsidP="00D90A0C">
            <w:pPr>
              <w:jc w:val="center"/>
            </w:pPr>
            <w:r>
              <w:t>1</w:t>
            </w:r>
          </w:p>
        </w:tc>
        <w:tc>
          <w:tcPr>
            <w:tcW w:w="3416" w:type="dxa"/>
          </w:tcPr>
          <w:p w:rsidR="00D90A0C" w:rsidRDefault="00D90A0C" w:rsidP="00BA7149">
            <w:pPr>
              <w:tabs>
                <w:tab w:val="left" w:pos="2310"/>
              </w:tabs>
            </w:pPr>
            <w:r>
              <w:t>Car approaches the sensor</w:t>
            </w:r>
          </w:p>
        </w:tc>
        <w:tc>
          <w:tcPr>
            <w:tcW w:w="4577" w:type="dxa"/>
          </w:tcPr>
          <w:p w:rsidR="00D90A0C" w:rsidRDefault="00D90A0C" w:rsidP="00BA7149">
            <w:r>
              <w:t>Insert ticket is displayed</w:t>
            </w:r>
          </w:p>
        </w:tc>
        <w:tc>
          <w:tcPr>
            <w:tcW w:w="1868" w:type="dxa"/>
          </w:tcPr>
          <w:p w:rsidR="00D90A0C" w:rsidRDefault="00D90A0C" w:rsidP="00D90A0C">
            <w:pPr>
              <w:jc w:val="center"/>
            </w:pPr>
            <w:r>
              <w:t>Pass</w:t>
            </w:r>
          </w:p>
        </w:tc>
      </w:tr>
      <w:tr w:rsidR="00D90A0C" w:rsidTr="00D90A0C">
        <w:tc>
          <w:tcPr>
            <w:tcW w:w="2897" w:type="dxa"/>
          </w:tcPr>
          <w:p w:rsidR="00D90A0C" w:rsidRDefault="00D90A0C" w:rsidP="00D90A0C">
            <w:pPr>
              <w:jc w:val="center"/>
            </w:pPr>
            <w:r>
              <w:t>2</w:t>
            </w:r>
          </w:p>
        </w:tc>
        <w:tc>
          <w:tcPr>
            <w:tcW w:w="3416" w:type="dxa"/>
          </w:tcPr>
          <w:p w:rsidR="00D90A0C" w:rsidRDefault="00D90A0C" w:rsidP="00BA7149">
            <w:pPr>
              <w:ind w:left="720" w:hanging="720"/>
            </w:pPr>
            <w:r>
              <w:t>Paid Ticket is inserted</w:t>
            </w:r>
          </w:p>
        </w:tc>
        <w:tc>
          <w:tcPr>
            <w:tcW w:w="4577" w:type="dxa"/>
          </w:tcPr>
          <w:p w:rsidR="00D90A0C" w:rsidRDefault="00D90A0C" w:rsidP="00BA7149">
            <w:r>
              <w:t>Payment is validated and take ticket is displayed</w:t>
            </w:r>
          </w:p>
        </w:tc>
        <w:tc>
          <w:tcPr>
            <w:tcW w:w="1868" w:type="dxa"/>
          </w:tcPr>
          <w:p w:rsidR="00D90A0C" w:rsidRDefault="00D90A0C" w:rsidP="00D90A0C">
            <w:pPr>
              <w:jc w:val="center"/>
            </w:pPr>
            <w:r>
              <w:t>Pass</w:t>
            </w:r>
          </w:p>
        </w:tc>
      </w:tr>
      <w:tr w:rsidR="00D90A0C" w:rsidTr="00D90A0C">
        <w:tc>
          <w:tcPr>
            <w:tcW w:w="2897" w:type="dxa"/>
          </w:tcPr>
          <w:p w:rsidR="00D90A0C" w:rsidRDefault="00D90A0C" w:rsidP="00D90A0C">
            <w:pPr>
              <w:jc w:val="center"/>
            </w:pPr>
            <w:r>
              <w:t>3</w:t>
            </w:r>
          </w:p>
        </w:tc>
        <w:tc>
          <w:tcPr>
            <w:tcW w:w="3416" w:type="dxa"/>
          </w:tcPr>
          <w:p w:rsidR="00D90A0C" w:rsidRDefault="00D90A0C" w:rsidP="00BA7149">
            <w:r>
              <w:t>Ticket Taken</w:t>
            </w:r>
          </w:p>
        </w:tc>
        <w:tc>
          <w:tcPr>
            <w:tcW w:w="4577" w:type="dxa"/>
          </w:tcPr>
          <w:p w:rsidR="00D90A0C" w:rsidRDefault="00D90A0C" w:rsidP="00BA7149">
            <w:r>
              <w:t>Gate Opens and ticket taken is displayed.</w:t>
            </w:r>
          </w:p>
        </w:tc>
        <w:tc>
          <w:tcPr>
            <w:tcW w:w="1868" w:type="dxa"/>
          </w:tcPr>
          <w:p w:rsidR="00D90A0C" w:rsidRDefault="00D90A0C" w:rsidP="00D90A0C">
            <w:pPr>
              <w:jc w:val="center"/>
            </w:pPr>
            <w:r>
              <w:t>Pass</w:t>
            </w:r>
          </w:p>
        </w:tc>
      </w:tr>
      <w:tr w:rsidR="00D90A0C" w:rsidTr="00D90A0C">
        <w:tc>
          <w:tcPr>
            <w:tcW w:w="2897" w:type="dxa"/>
          </w:tcPr>
          <w:p w:rsidR="00D90A0C" w:rsidRDefault="00D90A0C" w:rsidP="00D90A0C">
            <w:pPr>
              <w:jc w:val="center"/>
            </w:pPr>
            <w:r>
              <w:t>4</w:t>
            </w:r>
          </w:p>
        </w:tc>
        <w:tc>
          <w:tcPr>
            <w:tcW w:w="3416" w:type="dxa"/>
          </w:tcPr>
          <w:p w:rsidR="00D90A0C" w:rsidRDefault="00D90A0C" w:rsidP="00BA7149">
            <w:r>
              <w:t>Car exits the carpark</w:t>
            </w:r>
          </w:p>
        </w:tc>
        <w:tc>
          <w:tcPr>
            <w:tcW w:w="4577" w:type="dxa"/>
          </w:tcPr>
          <w:p w:rsidR="00D90A0C" w:rsidRDefault="00D90A0C" w:rsidP="00BA7149">
            <w:r>
              <w:t>Status goes back to idle</w:t>
            </w:r>
          </w:p>
        </w:tc>
        <w:tc>
          <w:tcPr>
            <w:tcW w:w="1868" w:type="dxa"/>
          </w:tcPr>
          <w:p w:rsidR="00D90A0C" w:rsidRDefault="00D90A0C" w:rsidP="00D90A0C">
            <w:pPr>
              <w:jc w:val="center"/>
            </w:pPr>
            <w:r>
              <w:t>Pass</w:t>
            </w:r>
          </w:p>
        </w:tc>
      </w:tr>
    </w:tbl>
    <w:p w:rsidR="00D90A0C" w:rsidRDefault="00D90A0C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D90A0C">
      <w:pPr>
        <w:pStyle w:val="bp"/>
        <w:spacing w:before="0" w:after="0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6D3" w:rsidRDefault="001656D3">
      <w:r>
        <w:separator/>
      </w:r>
    </w:p>
  </w:endnote>
  <w:endnote w:type="continuationSeparator" w:id="0">
    <w:p w:rsidR="001656D3" w:rsidRDefault="0016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0A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0A0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6D3" w:rsidRDefault="001656D3">
      <w:r>
        <w:separator/>
      </w:r>
    </w:p>
  </w:footnote>
  <w:footnote w:type="continuationSeparator" w:id="0">
    <w:p w:rsidR="001656D3" w:rsidRDefault="00165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56D3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0A0C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5D751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Upama Aryal</cp:lastModifiedBy>
  <cp:revision>2</cp:revision>
  <cp:lastPrinted>2003-10-05T22:49:00Z</cp:lastPrinted>
  <dcterms:created xsi:type="dcterms:W3CDTF">2017-09-26T10:29:00Z</dcterms:created>
  <dcterms:modified xsi:type="dcterms:W3CDTF">2017-09-26T10:29:00Z</dcterms:modified>
</cp:coreProperties>
</file>