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BE5B48">
      <w:pPr>
        <w:pStyle w:val="Title"/>
      </w:pPr>
      <w:r>
        <w:t>Group “A”</w:t>
      </w:r>
    </w:p>
    <w:p w:rsidR="003C7438" w:rsidRPr="00761191" w:rsidRDefault="00532483">
      <w:pPr>
        <w:pStyle w:val="Title"/>
        <w:rPr>
          <w:u w:val="single"/>
        </w:rPr>
      </w:pPr>
      <w:r w:rsidRPr="00761191">
        <w:rPr>
          <w:u w:val="single"/>
        </w:rPr>
        <w:fldChar w:fldCharType="begin"/>
      </w:r>
      <w:r w:rsidRPr="00761191">
        <w:rPr>
          <w:u w:val="single"/>
        </w:rPr>
        <w:instrText xml:space="preserve"> TITLE  \* MERGEFORMAT </w:instrText>
      </w:r>
      <w:r w:rsidRPr="00761191">
        <w:rPr>
          <w:u w:val="single"/>
        </w:rPr>
        <w:fldChar w:fldCharType="separate"/>
      </w:r>
      <w:r w:rsidR="008425A2" w:rsidRPr="00761191">
        <w:rPr>
          <w:u w:val="single"/>
        </w:rPr>
        <w:t>Iteration Plan</w:t>
      </w:r>
      <w:r w:rsidRPr="00761191">
        <w:rPr>
          <w:u w:val="single"/>
        </w:rPr>
        <w:fldChar w:fldCharType="end"/>
      </w:r>
    </w:p>
    <w:p w:rsidR="003C7438" w:rsidRDefault="00BE5B48" w:rsidP="00BE5B48">
      <w:pPr>
        <w:pStyle w:val="Title"/>
        <w:tabs>
          <w:tab w:val="left" w:pos="5985"/>
        </w:tabs>
        <w:jc w:val="left"/>
      </w:pPr>
      <w:r>
        <w:tab/>
      </w:r>
    </w:p>
    <w:p w:rsid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AF1D4A" w:rsidRDefault="00AF1D4A" w:rsidP="00AF1D4A">
      <w:pPr>
        <w:pStyle w:val="BodyText"/>
        <w:ind w:left="0"/>
      </w:pP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748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440"/>
        <w:gridCol w:w="1440"/>
      </w:tblGrid>
      <w:tr w:rsidR="00F14F00" w:rsidTr="00164C7E">
        <w:trPr>
          <w:trHeight w:val="70"/>
        </w:trPr>
        <w:tc>
          <w:tcPr>
            <w:tcW w:w="4608" w:type="dxa"/>
          </w:tcPr>
          <w:p w:rsidR="00F14F00" w:rsidRPr="00B7002B" w:rsidRDefault="00F14F00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440" w:type="dxa"/>
          </w:tcPr>
          <w:p w:rsidR="00F14F00" w:rsidRPr="00B7002B" w:rsidRDefault="00F14F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Start </w:t>
            </w: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440" w:type="dxa"/>
          </w:tcPr>
          <w:p w:rsidR="00F14F00" w:rsidRPr="00B7002B" w:rsidRDefault="00F14F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 Date</w:t>
            </w:r>
          </w:p>
        </w:tc>
      </w:tr>
      <w:tr w:rsidR="00737525" w:rsidTr="00F14F00">
        <w:tc>
          <w:tcPr>
            <w:tcW w:w="4608" w:type="dxa"/>
          </w:tcPr>
          <w:p w:rsidR="00737525" w:rsidRDefault="00737525" w:rsidP="00737525">
            <w:r>
              <w:t>Iteration start</w:t>
            </w:r>
          </w:p>
        </w:tc>
        <w:tc>
          <w:tcPr>
            <w:tcW w:w="1440" w:type="dxa"/>
          </w:tcPr>
          <w:p w:rsidR="00737525" w:rsidRDefault="00737525" w:rsidP="00737525">
            <w:r>
              <w:t>20/09/2017</w:t>
            </w:r>
          </w:p>
        </w:tc>
        <w:tc>
          <w:tcPr>
            <w:tcW w:w="1440" w:type="dxa"/>
          </w:tcPr>
          <w:p w:rsidR="00737525" w:rsidRDefault="00737525" w:rsidP="00737525">
            <w:r>
              <w:t>27/09/2017</w:t>
            </w:r>
          </w:p>
        </w:tc>
      </w:tr>
      <w:tr w:rsidR="00737525" w:rsidTr="00F14F00">
        <w:tc>
          <w:tcPr>
            <w:tcW w:w="4608" w:type="dxa"/>
          </w:tcPr>
          <w:p w:rsidR="00737525" w:rsidRDefault="00737525" w:rsidP="00737525">
            <w:r>
              <w:t>Debugging practice</w:t>
            </w:r>
          </w:p>
        </w:tc>
        <w:tc>
          <w:tcPr>
            <w:tcW w:w="1440" w:type="dxa"/>
          </w:tcPr>
          <w:p w:rsidR="00737525" w:rsidRDefault="00737525" w:rsidP="00737525">
            <w:r>
              <w:t>20</w:t>
            </w:r>
            <w:r w:rsidRPr="00AC1FE3">
              <w:t>/09/2017</w:t>
            </w:r>
          </w:p>
        </w:tc>
        <w:tc>
          <w:tcPr>
            <w:tcW w:w="1440" w:type="dxa"/>
          </w:tcPr>
          <w:p w:rsidR="00737525" w:rsidRDefault="00737525" w:rsidP="00737525">
            <w:r>
              <w:t>27/09/2017</w:t>
            </w:r>
          </w:p>
        </w:tc>
      </w:tr>
      <w:tr w:rsidR="00737525" w:rsidTr="00F14F00">
        <w:tc>
          <w:tcPr>
            <w:tcW w:w="4608" w:type="dxa"/>
          </w:tcPr>
          <w:p w:rsidR="00737525" w:rsidRDefault="00737525" w:rsidP="00737525">
            <w:r>
              <w:t>Iteration stop</w:t>
            </w:r>
          </w:p>
        </w:tc>
        <w:tc>
          <w:tcPr>
            <w:tcW w:w="1440" w:type="dxa"/>
          </w:tcPr>
          <w:p w:rsidR="00737525" w:rsidRDefault="00737525" w:rsidP="00737525"/>
        </w:tc>
        <w:tc>
          <w:tcPr>
            <w:tcW w:w="1440" w:type="dxa"/>
          </w:tcPr>
          <w:p w:rsidR="00737525" w:rsidRDefault="00737525" w:rsidP="00737525">
            <w:r>
              <w:t>27/09/2017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917187" w:rsidRDefault="00917187">
      <w:pPr>
        <w:pStyle w:val="Heading1"/>
      </w:pPr>
    </w:p>
    <w:p w:rsidR="00917187" w:rsidRDefault="00917187">
      <w:pPr>
        <w:pStyle w:val="Heading1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4B228E" w:rsidRDefault="00737525" w:rsidP="00F220E7">
      <w:pPr>
        <w:pStyle w:val="ListParagraph"/>
        <w:numPr>
          <w:ilvl w:val="0"/>
          <w:numId w:val="39"/>
        </w:numPr>
      </w:pPr>
      <w:r>
        <w:t xml:space="preserve">Learning debugging </w:t>
      </w:r>
    </w:p>
    <w:p w:rsidR="00DC0E6F" w:rsidRPr="00F220E7" w:rsidRDefault="00DC0E6F" w:rsidP="00F220E7">
      <w:pPr>
        <w:pStyle w:val="ListParagraph"/>
        <w:numPr>
          <w:ilvl w:val="0"/>
          <w:numId w:val="39"/>
        </w:numPr>
      </w:pPr>
      <w:r>
        <w:t>Create Assessment Status</w:t>
      </w:r>
      <w:r w:rsidR="007134F2">
        <w:t>.</w:t>
      </w:r>
    </w:p>
    <w:p w:rsidR="00917187" w:rsidRDefault="00917187" w:rsidP="00B7002B">
      <w:pPr>
        <w:pStyle w:val="Heading1"/>
      </w:pPr>
    </w:p>
    <w:p w:rsidR="00917187" w:rsidRDefault="00917187" w:rsidP="00B7002B">
      <w:pPr>
        <w:pStyle w:val="Heading1"/>
      </w:pPr>
    </w:p>
    <w:p w:rsidR="00917187" w:rsidRDefault="00917187" w:rsidP="00B7002B">
      <w:pPr>
        <w:pStyle w:val="Heading1"/>
      </w:pPr>
    </w:p>
    <w:p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152"/>
        <w:gridCol w:w="828"/>
        <w:gridCol w:w="1080"/>
      </w:tblGrid>
      <w:tr w:rsidR="009D6937" w:rsidRPr="009D6937" w:rsidTr="00917187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or 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key words of 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 w:rsid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72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</w:t>
            </w:r>
            <w:r w:rsidR="009D6937"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152" w:type="dxa"/>
            <w:shd w:val="clear" w:color="auto" w:fill="D9D9D9"/>
          </w:tcPr>
          <w:p w:rsidR="00A15332" w:rsidRPr="008A4D87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 w:rsidR="00612E0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28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:rsidR="00A15332" w:rsidRPr="008A4D87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4B228E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4B228E" w:rsidRDefault="00737525" w:rsidP="004B228E">
            <w:pPr>
              <w:widowControl/>
              <w:spacing w:line="240" w:lineRule="auto"/>
            </w:pPr>
            <w:r>
              <w:t>Learning debugging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In progress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# 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4B228E" w:rsidRDefault="004B228E" w:rsidP="004B228E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4B228E" w:rsidRDefault="004B228E" w:rsidP="004B228E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4B228E" w:rsidRPr="00034C21" w:rsidRDefault="004B228E" w:rsidP="004B228E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10hrs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4B228E" w:rsidRPr="00A15332" w:rsidRDefault="004B228E" w:rsidP="004B228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34C21">
              <w:rPr>
                <w:lang w:eastAsia="ja-JP"/>
              </w:rPr>
              <w:t>High</w:t>
            </w:r>
          </w:p>
        </w:tc>
      </w:tr>
      <w:tr w:rsidR="0028647B" w:rsidRPr="00A15332" w:rsidTr="00917187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</w:pPr>
            <w:r w:rsidRPr="0028647B">
              <w:t>Create Assessment status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High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#1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Sushila khati</w:t>
            </w:r>
          </w:p>
          <w:p w:rsidR="00D1264D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Upama aryal</w:t>
            </w:r>
          </w:p>
          <w:p w:rsidR="0028647B" w:rsidRPr="0028647B" w:rsidRDefault="00D1264D" w:rsidP="00D1264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Sarthak joshi</w:t>
            </w:r>
          </w:p>
        </w:tc>
        <w:tc>
          <w:tcPr>
            <w:tcW w:w="828" w:type="dxa"/>
            <w:shd w:val="clear" w:color="auto" w:fill="auto"/>
            <w:noWrap/>
            <w:vAlign w:val="bottom"/>
          </w:tcPr>
          <w:p w:rsidR="0028647B" w:rsidRPr="0028647B" w:rsidRDefault="0028647B" w:rsidP="00A15332">
            <w:pPr>
              <w:widowControl/>
              <w:spacing w:line="240" w:lineRule="auto"/>
              <w:rPr>
                <w:lang w:eastAsia="ja-JP"/>
              </w:rPr>
            </w:pPr>
            <w:r w:rsidRPr="0028647B">
              <w:rPr>
                <w:lang w:eastAsia="ja-JP"/>
              </w:rPr>
              <w:t>1hour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28647B" w:rsidRPr="00034C21" w:rsidRDefault="0028647B" w:rsidP="00A15332">
            <w:pPr>
              <w:widowControl/>
              <w:spacing w:line="240" w:lineRule="auto"/>
              <w:rPr>
                <w:lang w:eastAsia="ja-JP"/>
              </w:rPr>
            </w:pPr>
          </w:p>
        </w:tc>
      </w:tr>
    </w:tbl>
    <w:p w:rsidR="00917187" w:rsidRPr="00917187" w:rsidRDefault="00917187" w:rsidP="00917187">
      <w:pPr>
        <w:sectPr w:rsidR="00917187" w:rsidRPr="00917187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A0D63" w:rsidRDefault="008A0D63" w:rsidP="008A0D63">
      <w:pPr>
        <w:pStyle w:val="Heading1"/>
        <w:rPr>
          <w:b w:val="0"/>
        </w:rPr>
      </w:pPr>
      <w:r>
        <w:lastRenderedPageBreak/>
        <w:t>4.  Issues</w:t>
      </w:r>
    </w:p>
    <w:p w:rsidR="008A0D63" w:rsidRDefault="008A0D63" w:rsidP="008A0D6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8A0D63" w:rsidTr="005A033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8A0D63" w:rsidTr="005A033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63" w:rsidRDefault="008A0D63" w:rsidP="005A0337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63" w:rsidRDefault="008A0D63" w:rsidP="005A0337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D63" w:rsidRDefault="008A0D63" w:rsidP="005A0337">
            <w:pPr>
              <w:pStyle w:val="BodyText"/>
              <w:ind w:left="0"/>
            </w:pPr>
          </w:p>
        </w:tc>
      </w:tr>
    </w:tbl>
    <w:p w:rsidR="008A0D63" w:rsidRDefault="008A0D63" w:rsidP="008A0D63"/>
    <w:p w:rsidR="008A0D63" w:rsidRPr="000245C9" w:rsidRDefault="008A0D63" w:rsidP="008A0D63">
      <w:pPr>
        <w:pStyle w:val="Heading1"/>
      </w:pPr>
      <w:r w:rsidRPr="008A4D87">
        <w:t xml:space="preserve">5.  </w:t>
      </w:r>
      <w:r>
        <w:t>Evaluation criteria</w:t>
      </w:r>
    </w:p>
    <w:p w:rsidR="004B228E" w:rsidRDefault="00737525" w:rsidP="00D1264D">
      <w:pPr>
        <w:pStyle w:val="ListParagraph"/>
        <w:numPr>
          <w:ilvl w:val="0"/>
          <w:numId w:val="39"/>
        </w:numPr>
      </w:pPr>
      <w:r>
        <w:t>Learning debugging with best practices</w:t>
      </w:r>
    </w:p>
    <w:p w:rsidR="00D1264D" w:rsidRPr="00F220E7" w:rsidRDefault="00D1264D" w:rsidP="00D1264D">
      <w:pPr>
        <w:pStyle w:val="ListParagraph"/>
        <w:numPr>
          <w:ilvl w:val="0"/>
          <w:numId w:val="39"/>
        </w:numPr>
      </w:pPr>
      <w:r>
        <w:t>Create Assessment Status.</w:t>
      </w:r>
    </w:p>
    <w:p w:rsidR="0028647B" w:rsidRPr="0028647B" w:rsidRDefault="0028647B" w:rsidP="0028647B"/>
    <w:p w:rsidR="009F1AC2" w:rsidRPr="009F1AC2" w:rsidRDefault="009F1AC2" w:rsidP="009F1AC2"/>
    <w:p w:rsidR="00AF1D4A" w:rsidRDefault="00AF1D4A" w:rsidP="00AF1D4A"/>
    <w:p w:rsidR="008A0D63" w:rsidRPr="008A4D87" w:rsidRDefault="008A0D63" w:rsidP="008A0D63">
      <w:pPr>
        <w:pStyle w:val="Heading1"/>
      </w:pPr>
      <w:r>
        <w:t>6</w:t>
      </w:r>
      <w:r w:rsidRPr="008A4D87">
        <w:t>.  Assessment</w:t>
      </w:r>
    </w:p>
    <w:p w:rsidR="008A0D63" w:rsidRDefault="008A0D63" w:rsidP="008A0D63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8A0D63" w:rsidRPr="00491AD7" w:rsidTr="005A0337">
        <w:tc>
          <w:tcPr>
            <w:tcW w:w="1778" w:type="dxa"/>
          </w:tcPr>
          <w:p w:rsidR="008A0D63" w:rsidRPr="00491AD7" w:rsidRDefault="008A0D63" w:rsidP="005A0337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4B228E" w:rsidRDefault="00737525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Debugging practices</w:t>
            </w:r>
          </w:p>
          <w:p w:rsidR="00B01C03" w:rsidRPr="003473DB" w:rsidRDefault="00B01C03" w:rsidP="003473DB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Status assessment is completed</w:t>
            </w:r>
          </w:p>
        </w:tc>
      </w:tr>
      <w:tr w:rsidR="008A0D63" w:rsidTr="005A0337">
        <w:tc>
          <w:tcPr>
            <w:tcW w:w="1778" w:type="dxa"/>
          </w:tcPr>
          <w:p w:rsidR="008A0D63" w:rsidRDefault="008A0D63" w:rsidP="005A033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8A0D63" w:rsidRPr="001E146F" w:rsidRDefault="00164C7E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27</w:t>
            </w:r>
            <w:r w:rsidR="00996A15">
              <w:rPr>
                <w:iCs/>
              </w:rPr>
              <w:t>/09</w:t>
            </w:r>
            <w:r w:rsidR="00D1264D">
              <w:rPr>
                <w:iCs/>
              </w:rPr>
              <w:t>/2017</w:t>
            </w:r>
          </w:p>
        </w:tc>
      </w:tr>
      <w:tr w:rsidR="008A0D63" w:rsidTr="005A0337">
        <w:tc>
          <w:tcPr>
            <w:tcW w:w="1778" w:type="dxa"/>
          </w:tcPr>
          <w:p w:rsidR="008A0D63" w:rsidRDefault="008A0D63" w:rsidP="005A033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3473DB" w:rsidRDefault="00D1264D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D1264D" w:rsidRDefault="00D1264D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D1264D" w:rsidRPr="001E146F" w:rsidRDefault="00D1264D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Sarthak joshi</w:t>
            </w:r>
          </w:p>
        </w:tc>
      </w:tr>
      <w:tr w:rsidR="008A0D63" w:rsidTr="005A0337">
        <w:tc>
          <w:tcPr>
            <w:tcW w:w="1778" w:type="dxa"/>
          </w:tcPr>
          <w:p w:rsidR="008A0D63" w:rsidRDefault="008A0D63" w:rsidP="005A033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3473DB" w:rsidRPr="001E146F" w:rsidRDefault="003473DB" w:rsidP="005A0337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:rsidR="008A0D63" w:rsidRPr="00AB7CE1" w:rsidRDefault="008A0D63" w:rsidP="008A0D63"/>
    <w:p w:rsidR="008A0D63" w:rsidRDefault="008A0D63" w:rsidP="008A0D63">
      <w:pPr>
        <w:pStyle w:val="Heading2"/>
        <w:numPr>
          <w:ilvl w:val="0"/>
          <w:numId w:val="29"/>
        </w:numPr>
      </w:pPr>
      <w:r>
        <w:t>Work Items: Planned compared to actually completed</w:t>
      </w:r>
    </w:p>
    <w:p w:rsidR="008A0D63" w:rsidRDefault="008A0D63" w:rsidP="008A0D63">
      <w:pPr>
        <w:pStyle w:val="InfoBluelistitem"/>
      </w:pPr>
    </w:p>
    <w:tbl>
      <w:tblPr>
        <w:tblW w:w="967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8"/>
        <w:gridCol w:w="1264"/>
        <w:gridCol w:w="1276"/>
        <w:gridCol w:w="1276"/>
        <w:gridCol w:w="1276"/>
        <w:gridCol w:w="1417"/>
        <w:gridCol w:w="862"/>
      </w:tblGrid>
      <w:tr w:rsidR="008A0D63" w:rsidRPr="009D6937" w:rsidTr="00164C7E">
        <w:trPr>
          <w:trHeight w:val="728"/>
        </w:trPr>
        <w:tc>
          <w:tcPr>
            <w:tcW w:w="2308" w:type="dxa"/>
            <w:shd w:val="clear" w:color="auto" w:fill="D9D9D9"/>
          </w:tcPr>
          <w:p w:rsidR="008A0D63" w:rsidRPr="008A4D87" w:rsidRDefault="008A0D63" w:rsidP="009F1A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264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Planned Start Date</w:t>
            </w:r>
          </w:p>
        </w:tc>
        <w:tc>
          <w:tcPr>
            <w:tcW w:w="1276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Actual Start Date</w:t>
            </w:r>
          </w:p>
        </w:tc>
        <w:tc>
          <w:tcPr>
            <w:tcW w:w="1276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Planned End Date</w:t>
            </w:r>
          </w:p>
        </w:tc>
        <w:tc>
          <w:tcPr>
            <w:tcW w:w="1276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Actual End Date</w:t>
            </w:r>
          </w:p>
        </w:tc>
        <w:tc>
          <w:tcPr>
            <w:tcW w:w="1417" w:type="dxa"/>
            <w:shd w:val="clear" w:color="auto" w:fill="D9D9D9"/>
          </w:tcPr>
          <w:p w:rsidR="008A0D63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862" w:type="dxa"/>
            <w:shd w:val="clear" w:color="auto" w:fill="D9D9D9"/>
          </w:tcPr>
          <w:p w:rsidR="008A0D63" w:rsidRPr="008A4D87" w:rsidRDefault="008A0D63" w:rsidP="005A033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737525" w:rsidRPr="00A15332" w:rsidTr="00164C7E">
        <w:trPr>
          <w:trHeight w:val="255"/>
        </w:trPr>
        <w:tc>
          <w:tcPr>
            <w:tcW w:w="2308" w:type="dxa"/>
            <w:shd w:val="clear" w:color="auto" w:fill="auto"/>
            <w:noWrap/>
          </w:tcPr>
          <w:p w:rsidR="00737525" w:rsidRPr="00EE403C" w:rsidRDefault="00737525" w:rsidP="00737525">
            <w:r>
              <w:t>Debugging practice</w:t>
            </w:r>
          </w:p>
        </w:tc>
        <w:tc>
          <w:tcPr>
            <w:tcW w:w="1264" w:type="dxa"/>
            <w:shd w:val="clear" w:color="auto" w:fill="auto"/>
            <w:noWrap/>
          </w:tcPr>
          <w:p w:rsidR="00737525" w:rsidRDefault="00737525" w:rsidP="00737525">
            <w:r>
              <w:t>20/09/2017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737525" w:rsidRDefault="00737525" w:rsidP="00737525">
            <w:r>
              <w:t>20/09/2017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737525" w:rsidRDefault="00737525" w:rsidP="00737525">
            <w:r>
              <w:t>27/09/2017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737525" w:rsidRDefault="00737525" w:rsidP="00737525">
            <w: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737525" w:rsidRDefault="00737525" w:rsidP="00737525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737525" w:rsidRDefault="00737525" w:rsidP="00737525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737525" w:rsidRPr="00A15332" w:rsidRDefault="00737525" w:rsidP="007375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862" w:type="dxa"/>
            <w:shd w:val="clear" w:color="auto" w:fill="auto"/>
            <w:noWrap/>
            <w:vAlign w:val="bottom"/>
          </w:tcPr>
          <w:p w:rsidR="00737525" w:rsidRPr="00A15332" w:rsidRDefault="00737525" w:rsidP="0073752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  <w:tr w:rsidR="00737525" w:rsidRPr="00A15332" w:rsidTr="00164C7E">
        <w:trPr>
          <w:trHeight w:val="197"/>
        </w:trPr>
        <w:tc>
          <w:tcPr>
            <w:tcW w:w="2308" w:type="dxa"/>
            <w:shd w:val="clear" w:color="auto" w:fill="auto"/>
            <w:noWrap/>
          </w:tcPr>
          <w:p w:rsidR="00737525" w:rsidRDefault="00737525" w:rsidP="00737525">
            <w:r>
              <w:t>Create Assessment status</w:t>
            </w:r>
          </w:p>
        </w:tc>
        <w:tc>
          <w:tcPr>
            <w:tcW w:w="1264" w:type="dxa"/>
            <w:shd w:val="clear" w:color="auto" w:fill="auto"/>
            <w:noWrap/>
          </w:tcPr>
          <w:p w:rsidR="00737525" w:rsidRDefault="00737525" w:rsidP="00737525">
            <w:r>
              <w:t>20/09/2017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737525" w:rsidRDefault="00737525" w:rsidP="00737525">
            <w:r>
              <w:t>20/09/2017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737525" w:rsidRDefault="00737525" w:rsidP="00737525">
            <w:r>
              <w:t>27/09/2017</w:t>
            </w:r>
          </w:p>
        </w:tc>
        <w:tc>
          <w:tcPr>
            <w:tcW w:w="1276" w:type="dxa"/>
            <w:shd w:val="clear" w:color="auto" w:fill="auto"/>
            <w:noWrap/>
          </w:tcPr>
          <w:p w:rsidR="00737525" w:rsidRDefault="00737525" w:rsidP="00737525">
            <w:r>
              <w:t>-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737525" w:rsidRDefault="00737525" w:rsidP="00737525">
            <w:pPr>
              <w:spacing w:before="40" w:after="40"/>
              <w:rPr>
                <w:iCs/>
              </w:rPr>
            </w:pPr>
            <w:r>
              <w:rPr>
                <w:iCs/>
              </w:rPr>
              <w:t>Sushila Khati</w:t>
            </w:r>
          </w:p>
          <w:p w:rsidR="00737525" w:rsidRDefault="00737525" w:rsidP="00737525">
            <w:pPr>
              <w:spacing w:before="40" w:after="40"/>
              <w:rPr>
                <w:iCs/>
              </w:rPr>
            </w:pPr>
            <w:r>
              <w:rPr>
                <w:iCs/>
              </w:rPr>
              <w:t>Upama Aryal</w:t>
            </w:r>
          </w:p>
          <w:p w:rsidR="00737525" w:rsidRPr="00B01C03" w:rsidRDefault="00737525" w:rsidP="0073752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iCs/>
              </w:rPr>
              <w:t>Sarthak joshi</w:t>
            </w:r>
          </w:p>
        </w:tc>
        <w:tc>
          <w:tcPr>
            <w:tcW w:w="862" w:type="dxa"/>
            <w:shd w:val="clear" w:color="auto" w:fill="auto"/>
            <w:noWrap/>
            <w:vAlign w:val="bottom"/>
          </w:tcPr>
          <w:p w:rsidR="00737525" w:rsidRPr="005139F2" w:rsidRDefault="00737525" w:rsidP="0073752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</w:tr>
    </w:tbl>
    <w:p w:rsidR="008A0D63" w:rsidRDefault="008A0D63" w:rsidP="00F267AF">
      <w:pPr>
        <w:pStyle w:val="InfoBluelistitem"/>
        <w:ind w:left="0"/>
      </w:pPr>
    </w:p>
    <w:p w:rsidR="008A0D63" w:rsidRDefault="008A0D63" w:rsidP="0062163F">
      <w:pPr>
        <w:pStyle w:val="Heading2"/>
        <w:numPr>
          <w:ilvl w:val="0"/>
          <w:numId w:val="30"/>
        </w:numPr>
      </w:pPr>
      <w:r w:rsidRPr="00766B33">
        <w:lastRenderedPageBreak/>
        <w:t xml:space="preserve">Assessment against </w:t>
      </w:r>
      <w:r>
        <w:t>o</w:t>
      </w:r>
      <w:r w:rsidRPr="00766B33">
        <w:t>bjectives</w:t>
      </w:r>
    </w:p>
    <w:tbl>
      <w:tblPr>
        <w:tblStyle w:val="TableGrid"/>
        <w:tblW w:w="8928" w:type="dxa"/>
        <w:tblInd w:w="720" w:type="dxa"/>
        <w:tblLook w:val="04A0" w:firstRow="1" w:lastRow="0" w:firstColumn="1" w:lastColumn="0" w:noHBand="0" w:noVBand="1"/>
      </w:tblPr>
      <w:tblGrid>
        <w:gridCol w:w="864"/>
        <w:gridCol w:w="2786"/>
        <w:gridCol w:w="2786"/>
        <w:gridCol w:w="2492"/>
      </w:tblGrid>
      <w:tr w:rsidR="008A0D63" w:rsidTr="00794DD1">
        <w:trPr>
          <w:trHeight w:val="689"/>
        </w:trPr>
        <w:tc>
          <w:tcPr>
            <w:tcW w:w="864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#</w:t>
            </w:r>
          </w:p>
        </w:tc>
        <w:tc>
          <w:tcPr>
            <w:tcW w:w="2786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Work Item</w:t>
            </w:r>
          </w:p>
        </w:tc>
        <w:tc>
          <w:tcPr>
            <w:tcW w:w="2786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Objective</w:t>
            </w:r>
          </w:p>
        </w:tc>
        <w:tc>
          <w:tcPr>
            <w:tcW w:w="2492" w:type="dxa"/>
            <w:shd w:val="clear" w:color="auto" w:fill="AEAAAA" w:themeFill="background2" w:themeFillShade="BF"/>
          </w:tcPr>
          <w:p w:rsidR="008A0D63" w:rsidRDefault="008A0D63" w:rsidP="005A0337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Assessment against Objectives</w:t>
            </w:r>
          </w:p>
        </w:tc>
      </w:tr>
      <w:tr w:rsidR="008A0D63" w:rsidTr="00794DD1">
        <w:trPr>
          <w:trHeight w:val="673"/>
        </w:trPr>
        <w:tc>
          <w:tcPr>
            <w:tcW w:w="864" w:type="dxa"/>
          </w:tcPr>
          <w:p w:rsidR="008A0D63" w:rsidRPr="00331040" w:rsidRDefault="00761191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786" w:type="dxa"/>
          </w:tcPr>
          <w:p w:rsidR="008A0D63" w:rsidRPr="0062163F" w:rsidRDefault="00737525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Debugging practice</w:t>
            </w:r>
          </w:p>
        </w:tc>
        <w:tc>
          <w:tcPr>
            <w:tcW w:w="2786" w:type="dxa"/>
          </w:tcPr>
          <w:p w:rsidR="008A0D63" w:rsidRPr="0062163F" w:rsidRDefault="00737525" w:rsidP="005A033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Learning debugging </w:t>
            </w:r>
          </w:p>
        </w:tc>
        <w:tc>
          <w:tcPr>
            <w:tcW w:w="2492" w:type="dxa"/>
          </w:tcPr>
          <w:p w:rsidR="008A0D63" w:rsidRPr="0062163F" w:rsidRDefault="008A30D7" w:rsidP="00761191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In progress</w:t>
            </w:r>
          </w:p>
        </w:tc>
      </w:tr>
      <w:tr w:rsidR="004B228E" w:rsidTr="00794DD1">
        <w:trPr>
          <w:trHeight w:val="705"/>
        </w:trPr>
        <w:tc>
          <w:tcPr>
            <w:tcW w:w="864" w:type="dxa"/>
          </w:tcPr>
          <w:p w:rsidR="004B228E" w:rsidRDefault="00737525" w:rsidP="004B228E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786" w:type="dxa"/>
          </w:tcPr>
          <w:p w:rsidR="004B228E" w:rsidRPr="00D040B8" w:rsidRDefault="004B228E" w:rsidP="004B228E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 w:rsidRPr="00D040B8">
              <w:rPr>
                <w:rFonts w:ascii="Times New Roman" w:hAnsi="Times New Roman"/>
                <w:b w:val="0"/>
                <w:lang w:eastAsia="ja-JP"/>
              </w:rPr>
              <w:t>Create status assessment</w:t>
            </w:r>
          </w:p>
        </w:tc>
        <w:tc>
          <w:tcPr>
            <w:tcW w:w="2786" w:type="dxa"/>
          </w:tcPr>
          <w:p w:rsidR="004B228E" w:rsidRDefault="004B228E" w:rsidP="004B228E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Provides the status of the project.</w:t>
            </w:r>
          </w:p>
        </w:tc>
        <w:tc>
          <w:tcPr>
            <w:tcW w:w="2492" w:type="dxa"/>
          </w:tcPr>
          <w:p w:rsidR="004B228E" w:rsidRDefault="004B228E" w:rsidP="004B228E">
            <w:r w:rsidRPr="0087610A">
              <w:rPr>
                <w:b/>
                <w:bCs/>
              </w:rPr>
              <w:t>In progress</w:t>
            </w:r>
          </w:p>
        </w:tc>
      </w:tr>
    </w:tbl>
    <w:p w:rsidR="008A0D63" w:rsidRDefault="008A0D63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62163F" w:rsidRDefault="0062163F" w:rsidP="008A0D63">
      <w:pPr>
        <w:pStyle w:val="Heading2"/>
        <w:numPr>
          <w:ilvl w:val="0"/>
          <w:numId w:val="0"/>
        </w:numPr>
        <w:ind w:left="720"/>
      </w:pPr>
    </w:p>
    <w:p w:rsidR="008A0D63" w:rsidRDefault="008A0D63" w:rsidP="008A0D63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693"/>
        <w:gridCol w:w="2693"/>
        <w:gridCol w:w="2409"/>
      </w:tblGrid>
      <w:tr w:rsidR="00C1543D" w:rsidTr="00532593">
        <w:tc>
          <w:tcPr>
            <w:tcW w:w="835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#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Work Item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Evaluation Criteria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:rsidR="00C1543D" w:rsidRDefault="00C1543D" w:rsidP="00532593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Assessment against Criteria</w:t>
            </w:r>
          </w:p>
        </w:tc>
      </w:tr>
      <w:tr w:rsidR="008A30D7" w:rsidTr="00532593">
        <w:tc>
          <w:tcPr>
            <w:tcW w:w="835" w:type="dxa"/>
          </w:tcPr>
          <w:p w:rsidR="008A30D7" w:rsidRPr="00331040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693" w:type="dxa"/>
          </w:tcPr>
          <w:p w:rsidR="008A30D7" w:rsidRPr="0062163F" w:rsidRDefault="00737525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Debugging practice</w:t>
            </w:r>
          </w:p>
        </w:tc>
        <w:tc>
          <w:tcPr>
            <w:tcW w:w="2693" w:type="dxa"/>
          </w:tcPr>
          <w:p w:rsidR="008A30D7" w:rsidRPr="0062163F" w:rsidRDefault="00737525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Learning how to debug a code with testing</w:t>
            </w:r>
          </w:p>
        </w:tc>
        <w:tc>
          <w:tcPr>
            <w:tcW w:w="2409" w:type="dxa"/>
          </w:tcPr>
          <w:p w:rsidR="008A30D7" w:rsidRDefault="008A30D7" w:rsidP="008A30D7">
            <w:r w:rsidRPr="00BE6AE1">
              <w:rPr>
                <w:b/>
                <w:bCs/>
              </w:rPr>
              <w:t>In progress</w:t>
            </w:r>
          </w:p>
        </w:tc>
      </w:tr>
      <w:tr w:rsidR="008A30D7" w:rsidTr="00532593">
        <w:tc>
          <w:tcPr>
            <w:tcW w:w="835" w:type="dxa"/>
          </w:tcPr>
          <w:p w:rsidR="008A30D7" w:rsidRDefault="00737525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693" w:type="dxa"/>
          </w:tcPr>
          <w:p w:rsidR="008A30D7" w:rsidRPr="00D040B8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 w:rsidRPr="00D040B8">
              <w:rPr>
                <w:rFonts w:ascii="Times New Roman" w:hAnsi="Times New Roman"/>
                <w:b w:val="0"/>
                <w:lang w:eastAsia="ja-JP"/>
              </w:rPr>
              <w:t>Create status assessment</w:t>
            </w:r>
          </w:p>
        </w:tc>
        <w:tc>
          <w:tcPr>
            <w:tcW w:w="2693" w:type="dxa"/>
          </w:tcPr>
          <w:p w:rsidR="008A30D7" w:rsidRDefault="008A30D7" w:rsidP="008A30D7">
            <w:pPr>
              <w:pStyle w:val="Heading2"/>
              <w:numPr>
                <w:ilvl w:val="0"/>
                <w:numId w:val="0"/>
              </w:numPr>
              <w:outlineLvl w:val="1"/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Times New Roman" w:hAnsi="Times New Roman"/>
                <w:b w:val="0"/>
                <w:bCs/>
              </w:rPr>
              <w:t>Status Assessment document was created</w:t>
            </w:r>
          </w:p>
        </w:tc>
        <w:tc>
          <w:tcPr>
            <w:tcW w:w="2409" w:type="dxa"/>
          </w:tcPr>
          <w:p w:rsidR="008A30D7" w:rsidRDefault="008A30D7" w:rsidP="008A30D7">
            <w:r w:rsidRPr="00BE6AE1">
              <w:rPr>
                <w:b/>
                <w:bCs/>
              </w:rPr>
              <w:t>In progress</w:t>
            </w:r>
          </w:p>
        </w:tc>
      </w:tr>
    </w:tbl>
    <w:p w:rsidR="008A0D63" w:rsidRDefault="008A0D63" w:rsidP="008A0D63">
      <w:pPr>
        <w:pStyle w:val="InfoBluelistitem"/>
      </w:pPr>
      <w:bookmarkStart w:id="1" w:name="_GoBack"/>
      <w:bookmarkEnd w:id="1"/>
    </w:p>
    <w:p w:rsidR="008A0D63" w:rsidRDefault="008A0D63" w:rsidP="008A0D63">
      <w:pPr>
        <w:pStyle w:val="InfoBluelistitem"/>
      </w:pPr>
    </w:p>
    <w:p w:rsidR="008A0D63" w:rsidRDefault="008A0D63" w:rsidP="008A0D63">
      <w:pPr>
        <w:pStyle w:val="Heading2"/>
        <w:numPr>
          <w:ilvl w:val="0"/>
          <w:numId w:val="29"/>
        </w:numPr>
      </w:pPr>
      <w:r>
        <w:t>Other concerns and deviations</w:t>
      </w:r>
    </w:p>
    <w:p w:rsidR="00520E7F" w:rsidRPr="00520E7F" w:rsidRDefault="00520E7F" w:rsidP="00520E7F">
      <w:r>
        <w:t xml:space="preserve">                  NO OTHER CONCERNS AND DEVIATION RELATED TO THIS PROJECT WAS FOUND.</w:t>
      </w:r>
    </w:p>
    <w:p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793" w:rsidRDefault="00281793">
      <w:r>
        <w:separator/>
      </w:r>
    </w:p>
  </w:endnote>
  <w:endnote w:type="continuationSeparator" w:id="0">
    <w:p w:rsidR="00281793" w:rsidRDefault="0028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:rsidP="009F1AC2">
          <w:pPr>
            <w:jc w:val="center"/>
          </w:pPr>
          <w:r>
            <w:sym w:font="Symbol" w:char="F0D3"/>
          </w:r>
          <w:r w:rsidR="009F1AC2">
            <w:t>csu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752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37525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37525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793" w:rsidRDefault="00281793">
      <w:r>
        <w:separator/>
      </w:r>
    </w:p>
  </w:footnote>
  <w:footnote w:type="continuationSeparator" w:id="0">
    <w:p w:rsidR="00281793" w:rsidRDefault="00281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BE5B48">
          <w:pPr>
            <w:pStyle w:val="Header"/>
            <w:tabs>
              <w:tab w:val="clear" w:pos="4320"/>
              <w:tab w:val="clear" w:pos="8640"/>
            </w:tabs>
          </w:pPr>
          <w:r>
            <w:t>Group A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281793" w:rsidP="00164C7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425A2">
            <w:t>Iteration Plan</w:t>
          </w:r>
          <w:r>
            <w:fldChar w:fldCharType="end"/>
          </w:r>
          <w:r w:rsidR="002655EA">
            <w:t xml:space="preserve"> V1.</w:t>
          </w:r>
          <w:r w:rsidR="00737525">
            <w:t>7</w:t>
          </w:r>
        </w:p>
      </w:tc>
      <w:tc>
        <w:tcPr>
          <w:tcW w:w="3179" w:type="dxa"/>
        </w:tcPr>
        <w:p w:rsidR="00D1755E" w:rsidRDefault="00737525">
          <w:r>
            <w:t xml:space="preserve">  Date:  20</w:t>
          </w:r>
          <w:r w:rsidR="00164C7E">
            <w:t>/09</w:t>
          </w:r>
          <w:r w:rsidR="00BE5B48">
            <w:t>/2017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B3FE1"/>
    <w:multiLevelType w:val="hybridMultilevel"/>
    <w:tmpl w:val="BFCC92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DA7EC0"/>
    <w:multiLevelType w:val="hybridMultilevel"/>
    <w:tmpl w:val="B464DE7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D57424F"/>
    <w:multiLevelType w:val="hybridMultilevel"/>
    <w:tmpl w:val="A66883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575E81"/>
    <w:multiLevelType w:val="hybridMultilevel"/>
    <w:tmpl w:val="9C468E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77F87"/>
    <w:multiLevelType w:val="hybridMultilevel"/>
    <w:tmpl w:val="EAF6A3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2D059CF"/>
    <w:multiLevelType w:val="hybridMultilevel"/>
    <w:tmpl w:val="87E0286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C8E3824"/>
    <w:multiLevelType w:val="hybridMultilevel"/>
    <w:tmpl w:val="E7787C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B7E3C"/>
    <w:multiLevelType w:val="hybridMultilevel"/>
    <w:tmpl w:val="3022FF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12F1D"/>
    <w:multiLevelType w:val="multilevel"/>
    <w:tmpl w:val="602835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8A3049F"/>
    <w:multiLevelType w:val="hybridMultilevel"/>
    <w:tmpl w:val="1A0A44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FDD0FA0"/>
    <w:multiLevelType w:val="hybridMultilevel"/>
    <w:tmpl w:val="1EFE5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0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9"/>
  </w:num>
  <w:num w:numId="10">
    <w:abstractNumId w:val="5"/>
  </w:num>
  <w:num w:numId="11">
    <w:abstractNumId w:val="18"/>
  </w:num>
  <w:num w:numId="12">
    <w:abstractNumId w:val="16"/>
  </w:num>
  <w:num w:numId="13">
    <w:abstractNumId w:val="38"/>
  </w:num>
  <w:num w:numId="14">
    <w:abstractNumId w:val="15"/>
  </w:num>
  <w:num w:numId="15">
    <w:abstractNumId w:val="7"/>
  </w:num>
  <w:num w:numId="16">
    <w:abstractNumId w:val="37"/>
  </w:num>
  <w:num w:numId="17">
    <w:abstractNumId w:val="24"/>
  </w:num>
  <w:num w:numId="18">
    <w:abstractNumId w:val="10"/>
  </w:num>
  <w:num w:numId="19">
    <w:abstractNumId w:val="20"/>
  </w:num>
  <w:num w:numId="20">
    <w:abstractNumId w:val="14"/>
  </w:num>
  <w:num w:numId="21">
    <w:abstractNumId w:val="36"/>
  </w:num>
  <w:num w:numId="22">
    <w:abstractNumId w:val="22"/>
  </w:num>
  <w:num w:numId="23">
    <w:abstractNumId w:val="29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31"/>
  </w:num>
  <w:num w:numId="30">
    <w:abstractNumId w:val="23"/>
  </w:num>
  <w:num w:numId="31">
    <w:abstractNumId w:val="27"/>
  </w:num>
  <w:num w:numId="32">
    <w:abstractNumId w:val="9"/>
  </w:num>
  <w:num w:numId="33">
    <w:abstractNumId w:val="21"/>
  </w:num>
  <w:num w:numId="34">
    <w:abstractNumId w:val="6"/>
  </w:num>
  <w:num w:numId="35">
    <w:abstractNumId w:val="11"/>
  </w:num>
  <w:num w:numId="36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32"/>
  </w:num>
  <w:num w:numId="39">
    <w:abstractNumId w:val="41"/>
  </w:num>
  <w:num w:numId="40">
    <w:abstractNumId w:val="25"/>
  </w:num>
  <w:num w:numId="41">
    <w:abstractNumId w:val="26"/>
  </w:num>
  <w:num w:numId="42">
    <w:abstractNumId w:val="4"/>
  </w:num>
  <w:num w:numId="43">
    <w:abstractNumId w:val="3"/>
  </w:num>
  <w:num w:numId="44">
    <w:abstractNumId w:val="33"/>
  </w:num>
  <w:num w:numId="45">
    <w:abstractNumId w:val="12"/>
  </w:num>
  <w:num w:numId="46">
    <w:abstractNumId w:val="8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A2"/>
    <w:rsid w:val="00005AE9"/>
    <w:rsid w:val="000178C5"/>
    <w:rsid w:val="000245C9"/>
    <w:rsid w:val="00034C21"/>
    <w:rsid w:val="000561FC"/>
    <w:rsid w:val="00083367"/>
    <w:rsid w:val="000B3368"/>
    <w:rsid w:val="000B6D46"/>
    <w:rsid w:val="00146191"/>
    <w:rsid w:val="00164C7E"/>
    <w:rsid w:val="00170DD9"/>
    <w:rsid w:val="00176824"/>
    <w:rsid w:val="001E146F"/>
    <w:rsid w:val="00241C30"/>
    <w:rsid w:val="002655EA"/>
    <w:rsid w:val="00281793"/>
    <w:rsid w:val="0028647B"/>
    <w:rsid w:val="003262E2"/>
    <w:rsid w:val="00327A0E"/>
    <w:rsid w:val="003473DB"/>
    <w:rsid w:val="00350A65"/>
    <w:rsid w:val="00365157"/>
    <w:rsid w:val="003C7438"/>
    <w:rsid w:val="003D20BC"/>
    <w:rsid w:val="00496FBE"/>
    <w:rsid w:val="004B228E"/>
    <w:rsid w:val="004D621B"/>
    <w:rsid w:val="004E307A"/>
    <w:rsid w:val="005139F2"/>
    <w:rsid w:val="00520E7F"/>
    <w:rsid w:val="00532483"/>
    <w:rsid w:val="005F5C34"/>
    <w:rsid w:val="00612E0C"/>
    <w:rsid w:val="0062163F"/>
    <w:rsid w:val="00676232"/>
    <w:rsid w:val="006D7268"/>
    <w:rsid w:val="007134F2"/>
    <w:rsid w:val="00737525"/>
    <w:rsid w:val="00761191"/>
    <w:rsid w:val="00766B33"/>
    <w:rsid w:val="00794DD1"/>
    <w:rsid w:val="00804223"/>
    <w:rsid w:val="0083222D"/>
    <w:rsid w:val="008425A2"/>
    <w:rsid w:val="008A0D63"/>
    <w:rsid w:val="008A2059"/>
    <w:rsid w:val="008A30D7"/>
    <w:rsid w:val="008A4D87"/>
    <w:rsid w:val="008B29EF"/>
    <w:rsid w:val="008B567F"/>
    <w:rsid w:val="008D2C5F"/>
    <w:rsid w:val="008D7D23"/>
    <w:rsid w:val="008F3B31"/>
    <w:rsid w:val="00917187"/>
    <w:rsid w:val="009367DD"/>
    <w:rsid w:val="00996A15"/>
    <w:rsid w:val="009D6937"/>
    <w:rsid w:val="009F1AC2"/>
    <w:rsid w:val="00A15332"/>
    <w:rsid w:val="00A2285F"/>
    <w:rsid w:val="00A31804"/>
    <w:rsid w:val="00AC5C10"/>
    <w:rsid w:val="00AF1D4A"/>
    <w:rsid w:val="00B01C03"/>
    <w:rsid w:val="00B10D11"/>
    <w:rsid w:val="00B10E08"/>
    <w:rsid w:val="00B5408F"/>
    <w:rsid w:val="00B7002B"/>
    <w:rsid w:val="00BB2A09"/>
    <w:rsid w:val="00BE5B48"/>
    <w:rsid w:val="00BF7574"/>
    <w:rsid w:val="00C1543D"/>
    <w:rsid w:val="00C547A2"/>
    <w:rsid w:val="00C55459"/>
    <w:rsid w:val="00C72CDA"/>
    <w:rsid w:val="00C93D0D"/>
    <w:rsid w:val="00CB4A37"/>
    <w:rsid w:val="00D040B8"/>
    <w:rsid w:val="00D1264D"/>
    <w:rsid w:val="00D1755E"/>
    <w:rsid w:val="00D8366F"/>
    <w:rsid w:val="00DA1120"/>
    <w:rsid w:val="00DB3AE9"/>
    <w:rsid w:val="00DC0E6F"/>
    <w:rsid w:val="00DF12A2"/>
    <w:rsid w:val="00F01642"/>
    <w:rsid w:val="00F14F00"/>
    <w:rsid w:val="00F220E7"/>
    <w:rsid w:val="00F26461"/>
    <w:rsid w:val="00F267AF"/>
    <w:rsid w:val="00F42FC5"/>
    <w:rsid w:val="00F52391"/>
    <w:rsid w:val="00F5426B"/>
    <w:rsid w:val="00FA118F"/>
    <w:rsid w:val="00FB1C31"/>
    <w:rsid w:val="00FB1FB8"/>
    <w:rsid w:val="00FB707B"/>
    <w:rsid w:val="00FC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949575-99E9-448F-9D4A-6D91AF7C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A0D63"/>
    <w:rPr>
      <w:rFonts w:ascii="Arial" w:hAnsi="Arial"/>
      <w:b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A0D63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F2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ERA~1\AppData\Local\Temp\Iteration%20Pla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 Plan template</Template>
  <TotalTime>151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Abeer Alsadoon</dc:creator>
  <cp:lastModifiedBy>Sushila Khati</cp:lastModifiedBy>
  <cp:revision>10</cp:revision>
  <cp:lastPrinted>1900-12-31T14:00:00Z</cp:lastPrinted>
  <dcterms:created xsi:type="dcterms:W3CDTF">2016-04-07T03:55:00Z</dcterms:created>
  <dcterms:modified xsi:type="dcterms:W3CDTF">2017-09-24T07:26:00Z</dcterms:modified>
</cp:coreProperties>
</file>