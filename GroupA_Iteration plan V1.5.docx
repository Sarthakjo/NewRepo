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BE5B48">
      <w:pPr>
        <w:pStyle w:val="Title"/>
      </w:pPr>
      <w:r>
        <w:t>Group “A”</w:t>
      </w:r>
      <w:bookmarkStart w:id="0" w:name="_GoBack"/>
      <w:bookmarkEnd w:id="0"/>
    </w:p>
    <w:p w:rsidR="003C7438" w:rsidRPr="00761191" w:rsidRDefault="00532483">
      <w:pPr>
        <w:pStyle w:val="Title"/>
        <w:rPr>
          <w:u w:val="single"/>
        </w:rPr>
      </w:pPr>
      <w:r w:rsidRPr="00761191">
        <w:rPr>
          <w:u w:val="single"/>
        </w:rPr>
        <w:fldChar w:fldCharType="begin"/>
      </w:r>
      <w:r w:rsidRPr="00761191">
        <w:rPr>
          <w:u w:val="single"/>
        </w:rPr>
        <w:instrText xml:space="preserve"> TITLE  \* MERGEFORMAT </w:instrText>
      </w:r>
      <w:r w:rsidRPr="00761191">
        <w:rPr>
          <w:u w:val="single"/>
        </w:rPr>
        <w:fldChar w:fldCharType="separate"/>
      </w:r>
      <w:r w:rsidR="008425A2" w:rsidRPr="00761191">
        <w:rPr>
          <w:u w:val="single"/>
        </w:rPr>
        <w:t>Iteration Plan</w:t>
      </w:r>
      <w:r w:rsidRPr="00761191">
        <w:rPr>
          <w:u w:val="single"/>
        </w:rPr>
        <w:fldChar w:fldCharType="end"/>
      </w:r>
    </w:p>
    <w:p w:rsidR="003C7438" w:rsidRDefault="00BE5B48" w:rsidP="00BE5B48">
      <w:pPr>
        <w:pStyle w:val="Title"/>
        <w:tabs>
          <w:tab w:val="left" w:pos="5985"/>
        </w:tabs>
        <w:jc w:val="left"/>
      </w:pPr>
      <w:r>
        <w:tab/>
      </w:r>
    </w:p>
    <w:p w:rsid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AF1D4A" w:rsidRDefault="00AF1D4A" w:rsidP="00AF1D4A">
      <w:pPr>
        <w:pStyle w:val="BodyText"/>
        <w:ind w:left="0"/>
      </w:pPr>
    </w:p>
    <w:p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</w:p>
    <w:tbl>
      <w:tblPr>
        <w:tblW w:w="748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440"/>
        <w:gridCol w:w="1440"/>
      </w:tblGrid>
      <w:tr w:rsidR="00F14F00" w:rsidTr="00F14F00">
        <w:tc>
          <w:tcPr>
            <w:tcW w:w="4608" w:type="dxa"/>
          </w:tcPr>
          <w:p w:rsidR="00F14F00" w:rsidRPr="00B7002B" w:rsidRDefault="00F14F00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440" w:type="dxa"/>
          </w:tcPr>
          <w:p w:rsidR="00F14F00" w:rsidRPr="00B7002B" w:rsidRDefault="00F14F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Start </w:t>
            </w: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440" w:type="dxa"/>
          </w:tcPr>
          <w:p w:rsidR="00F14F00" w:rsidRPr="00B7002B" w:rsidRDefault="00F14F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 Date</w:t>
            </w:r>
          </w:p>
        </w:tc>
      </w:tr>
      <w:tr w:rsidR="00F14F00" w:rsidTr="00F14F00">
        <w:tc>
          <w:tcPr>
            <w:tcW w:w="4608" w:type="dxa"/>
          </w:tcPr>
          <w:p w:rsidR="00F14F00" w:rsidRDefault="00F14F00">
            <w:r>
              <w:t>Iteration start</w:t>
            </w:r>
          </w:p>
        </w:tc>
        <w:tc>
          <w:tcPr>
            <w:tcW w:w="1440" w:type="dxa"/>
          </w:tcPr>
          <w:p w:rsidR="00F14F00" w:rsidRDefault="00B045D1">
            <w:r>
              <w:t>06/09/2017</w:t>
            </w:r>
          </w:p>
        </w:tc>
        <w:tc>
          <w:tcPr>
            <w:tcW w:w="1440" w:type="dxa"/>
          </w:tcPr>
          <w:p w:rsidR="00F14F00" w:rsidRDefault="00B045D1">
            <w:r>
              <w:t>13</w:t>
            </w:r>
            <w:r>
              <w:t>/09/2017</w:t>
            </w:r>
          </w:p>
        </w:tc>
      </w:tr>
      <w:tr w:rsidR="00B045D1" w:rsidTr="00F14F00">
        <w:tc>
          <w:tcPr>
            <w:tcW w:w="4608" w:type="dxa"/>
          </w:tcPr>
          <w:p w:rsidR="00B045D1" w:rsidRDefault="00B045D1" w:rsidP="00B045D1">
            <w:r>
              <w:t>Update team charter</w:t>
            </w:r>
          </w:p>
        </w:tc>
        <w:tc>
          <w:tcPr>
            <w:tcW w:w="1440" w:type="dxa"/>
          </w:tcPr>
          <w:p w:rsidR="00B045D1" w:rsidRDefault="00B045D1" w:rsidP="00B045D1">
            <w:r>
              <w:t>06/09/2017</w:t>
            </w:r>
          </w:p>
        </w:tc>
        <w:tc>
          <w:tcPr>
            <w:tcW w:w="1440" w:type="dxa"/>
          </w:tcPr>
          <w:p w:rsidR="00B045D1" w:rsidRDefault="00B045D1" w:rsidP="00B045D1">
            <w:r>
              <w:t>13</w:t>
            </w:r>
            <w:r>
              <w:t>/09/2017</w:t>
            </w:r>
          </w:p>
        </w:tc>
      </w:tr>
      <w:tr w:rsidR="00B045D1" w:rsidTr="00F14F00">
        <w:tc>
          <w:tcPr>
            <w:tcW w:w="4608" w:type="dxa"/>
          </w:tcPr>
          <w:p w:rsidR="00B045D1" w:rsidRDefault="00B045D1" w:rsidP="00B045D1">
            <w:r>
              <w:t>Update meeting schedule</w:t>
            </w:r>
          </w:p>
        </w:tc>
        <w:tc>
          <w:tcPr>
            <w:tcW w:w="1440" w:type="dxa"/>
          </w:tcPr>
          <w:p w:rsidR="00B045D1" w:rsidRDefault="00B045D1" w:rsidP="00B045D1">
            <w:r>
              <w:t>06/09/2017</w:t>
            </w:r>
          </w:p>
        </w:tc>
        <w:tc>
          <w:tcPr>
            <w:tcW w:w="1440" w:type="dxa"/>
          </w:tcPr>
          <w:p w:rsidR="00B045D1" w:rsidRDefault="00B045D1" w:rsidP="00B045D1">
            <w:r>
              <w:t>13</w:t>
            </w:r>
            <w:r>
              <w:t>/09/2017</w:t>
            </w:r>
          </w:p>
        </w:tc>
      </w:tr>
      <w:tr w:rsidR="00B045D1" w:rsidTr="00B045D1">
        <w:trPr>
          <w:trHeight w:val="70"/>
        </w:trPr>
        <w:tc>
          <w:tcPr>
            <w:tcW w:w="4608" w:type="dxa"/>
          </w:tcPr>
          <w:p w:rsidR="00B045D1" w:rsidRPr="00EE403C" w:rsidRDefault="00B045D1" w:rsidP="00B045D1">
            <w:pPr>
              <w:tabs>
                <w:tab w:val="center" w:pos="2196"/>
              </w:tabs>
            </w:pPr>
            <w:r>
              <w:t>Unit test</w:t>
            </w:r>
          </w:p>
        </w:tc>
        <w:tc>
          <w:tcPr>
            <w:tcW w:w="1440" w:type="dxa"/>
          </w:tcPr>
          <w:p w:rsidR="00B045D1" w:rsidRDefault="00B045D1" w:rsidP="00B045D1">
            <w:r>
              <w:t>06/09/2017</w:t>
            </w:r>
          </w:p>
        </w:tc>
        <w:tc>
          <w:tcPr>
            <w:tcW w:w="1440" w:type="dxa"/>
          </w:tcPr>
          <w:p w:rsidR="00B045D1" w:rsidRDefault="00B045D1" w:rsidP="00B045D1">
            <w:r>
              <w:t>13</w:t>
            </w:r>
            <w:r>
              <w:t>/09/2017</w:t>
            </w:r>
          </w:p>
        </w:tc>
      </w:tr>
      <w:bookmarkEnd w:id="1"/>
    </w:tbl>
    <w:p w:rsidR="003C7438" w:rsidRDefault="003C7438">
      <w:pPr>
        <w:pStyle w:val="BodyText"/>
        <w:ind w:left="0"/>
      </w:pPr>
    </w:p>
    <w:p w:rsidR="00917187" w:rsidRDefault="00917187">
      <w:pPr>
        <w:pStyle w:val="Heading1"/>
      </w:pPr>
    </w:p>
    <w:p w:rsidR="00917187" w:rsidRDefault="00917187">
      <w:pPr>
        <w:pStyle w:val="Heading1"/>
      </w:pPr>
    </w:p>
    <w:p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A2285F" w:rsidRDefault="00A2285F" w:rsidP="00F220E7">
      <w:pPr>
        <w:pStyle w:val="ListParagraph"/>
        <w:numPr>
          <w:ilvl w:val="0"/>
          <w:numId w:val="39"/>
        </w:numPr>
      </w:pPr>
      <w:r>
        <w:t>Working in a team effectively.</w:t>
      </w:r>
    </w:p>
    <w:p w:rsidR="007134F2" w:rsidRDefault="00A2285F" w:rsidP="00F220E7">
      <w:pPr>
        <w:pStyle w:val="ListParagraph"/>
        <w:numPr>
          <w:ilvl w:val="0"/>
          <w:numId w:val="39"/>
        </w:numPr>
      </w:pPr>
      <w:r>
        <w:t>Updating</w:t>
      </w:r>
      <w:r w:rsidR="007134F2">
        <w:t xml:space="preserve"> a team charter showing a detail information about team member and project aim.</w:t>
      </w:r>
    </w:p>
    <w:p w:rsidR="007134F2" w:rsidRDefault="00A2285F" w:rsidP="00F220E7">
      <w:pPr>
        <w:pStyle w:val="ListParagraph"/>
        <w:numPr>
          <w:ilvl w:val="0"/>
          <w:numId w:val="39"/>
        </w:numPr>
      </w:pPr>
      <w:r>
        <w:t>Updating</w:t>
      </w:r>
      <w:r w:rsidR="007134F2">
        <w:t xml:space="preserve"> a meeting schedule for discussion of a project.</w:t>
      </w:r>
    </w:p>
    <w:p w:rsidR="001E0A30" w:rsidRDefault="00B045D1" w:rsidP="00F220E7">
      <w:pPr>
        <w:pStyle w:val="ListParagraph"/>
        <w:numPr>
          <w:ilvl w:val="0"/>
          <w:numId w:val="39"/>
        </w:numPr>
      </w:pPr>
      <w:r>
        <w:t>Working effectively on unit test.</w:t>
      </w:r>
    </w:p>
    <w:p w:rsidR="00DC0E6F" w:rsidRPr="00F220E7" w:rsidRDefault="00DC0E6F" w:rsidP="00F220E7">
      <w:pPr>
        <w:pStyle w:val="ListParagraph"/>
        <w:numPr>
          <w:ilvl w:val="0"/>
          <w:numId w:val="39"/>
        </w:numPr>
      </w:pPr>
      <w:r>
        <w:t>Create Assessment Status</w:t>
      </w:r>
      <w:r w:rsidR="007134F2">
        <w:t>.</w:t>
      </w:r>
    </w:p>
    <w:p w:rsidR="00917187" w:rsidRDefault="00917187" w:rsidP="00B7002B">
      <w:pPr>
        <w:pStyle w:val="Heading1"/>
      </w:pPr>
    </w:p>
    <w:p w:rsidR="00917187" w:rsidRDefault="00917187" w:rsidP="00B7002B">
      <w:pPr>
        <w:pStyle w:val="Heading1"/>
      </w:pPr>
    </w:p>
    <w:p w:rsidR="00917187" w:rsidRDefault="00917187" w:rsidP="00B7002B">
      <w:pPr>
        <w:pStyle w:val="Heading1"/>
      </w:pPr>
    </w:p>
    <w:p w:rsidR="00A15332" w:rsidRPr="00A15332" w:rsidRDefault="008A4D87" w:rsidP="00B7002B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152"/>
        <w:gridCol w:w="828"/>
        <w:gridCol w:w="1080"/>
      </w:tblGrid>
      <w:tr w:rsidR="009D6937" w:rsidRPr="009D6937" w:rsidTr="0091718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152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28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F220E7" w:rsidRPr="00A15332" w:rsidTr="00996A15">
        <w:trPr>
          <w:trHeight w:val="1407"/>
        </w:trPr>
        <w:tc>
          <w:tcPr>
            <w:tcW w:w="1543" w:type="dxa"/>
            <w:shd w:val="clear" w:color="auto" w:fill="auto"/>
            <w:noWrap/>
            <w:vAlign w:val="bottom"/>
          </w:tcPr>
          <w:p w:rsidR="00F220E7" w:rsidRPr="00EE403C" w:rsidRDefault="00A2285F" w:rsidP="00A15332">
            <w:pPr>
              <w:widowControl/>
              <w:spacing w:line="240" w:lineRule="auto"/>
            </w:pPr>
            <w:r>
              <w:t xml:space="preserve">Update </w:t>
            </w:r>
            <w:r w:rsidR="007134F2">
              <w:t>Meeting schedule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20E7" w:rsidRPr="00A15332" w:rsidRDefault="00034C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High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20E7" w:rsidRPr="00A15332" w:rsidRDefault="00034C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F220E7" w:rsidRPr="00A15332" w:rsidRDefault="00A2285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In progress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F220E7" w:rsidRPr="00A15332" w:rsidRDefault="00F220E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20E7" w:rsidRPr="00A15332" w:rsidRDefault="00034C21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# 1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D1264D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Sushila </w:t>
            </w:r>
            <w:proofErr w:type="spellStart"/>
            <w:r>
              <w:rPr>
                <w:lang w:eastAsia="ja-JP"/>
              </w:rPr>
              <w:t>khati</w:t>
            </w:r>
            <w:proofErr w:type="spellEnd"/>
          </w:p>
          <w:p w:rsidR="00D1264D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Upama </w:t>
            </w:r>
            <w:proofErr w:type="spellStart"/>
            <w:r>
              <w:rPr>
                <w:lang w:eastAsia="ja-JP"/>
              </w:rPr>
              <w:t>aryal</w:t>
            </w:r>
            <w:proofErr w:type="spellEnd"/>
          </w:p>
          <w:p w:rsidR="00F220E7" w:rsidRPr="00A15332" w:rsidRDefault="00D1264D" w:rsidP="00D1264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Sarthak joshi</w:t>
            </w:r>
          </w:p>
        </w:tc>
        <w:tc>
          <w:tcPr>
            <w:tcW w:w="828" w:type="dxa"/>
            <w:shd w:val="clear" w:color="auto" w:fill="auto"/>
            <w:noWrap/>
            <w:vAlign w:val="bottom"/>
          </w:tcPr>
          <w:p w:rsidR="00F220E7" w:rsidRPr="00034C21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2 </w:t>
            </w:r>
            <w:proofErr w:type="spellStart"/>
            <w:r>
              <w:rPr>
                <w:lang w:eastAsia="ja-JP"/>
              </w:rPr>
              <w:t>hrs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F220E7" w:rsidRPr="00A15332" w:rsidRDefault="00F220E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96A15" w:rsidRPr="00A15332" w:rsidTr="0091718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996A15" w:rsidRDefault="00996A15" w:rsidP="00996A15">
            <w:pPr>
              <w:widowControl/>
              <w:spacing w:line="240" w:lineRule="auto"/>
            </w:pPr>
            <w:r>
              <w:t>Update team charter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High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In progress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# 1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996A15" w:rsidRDefault="00996A15" w:rsidP="00996A15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Sushila </w:t>
            </w:r>
            <w:proofErr w:type="spellStart"/>
            <w:r>
              <w:rPr>
                <w:lang w:eastAsia="ja-JP"/>
              </w:rPr>
              <w:t>khati</w:t>
            </w:r>
            <w:proofErr w:type="spellEnd"/>
          </w:p>
          <w:p w:rsidR="00996A15" w:rsidRDefault="00996A15" w:rsidP="00996A15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Upama </w:t>
            </w:r>
            <w:proofErr w:type="spellStart"/>
            <w:r>
              <w:rPr>
                <w:lang w:eastAsia="ja-JP"/>
              </w:rPr>
              <w:t>aryal</w:t>
            </w:r>
            <w:proofErr w:type="spellEnd"/>
          </w:p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Sarthak joshi</w:t>
            </w:r>
          </w:p>
        </w:tc>
        <w:tc>
          <w:tcPr>
            <w:tcW w:w="828" w:type="dxa"/>
            <w:shd w:val="clear" w:color="auto" w:fill="auto"/>
            <w:noWrap/>
            <w:vAlign w:val="bottom"/>
          </w:tcPr>
          <w:p w:rsidR="00996A15" w:rsidRPr="00034C21" w:rsidRDefault="00996A15" w:rsidP="00996A15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2 </w:t>
            </w:r>
            <w:proofErr w:type="spellStart"/>
            <w:r>
              <w:rPr>
                <w:lang w:eastAsia="ja-JP"/>
              </w:rPr>
              <w:t>hrs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96A15" w:rsidRPr="00A15332" w:rsidRDefault="00996A15" w:rsidP="00996A1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1E0A30" w:rsidRPr="00A15332" w:rsidTr="0091718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E0A30" w:rsidRDefault="00B045D1" w:rsidP="001E0A30">
            <w:pPr>
              <w:widowControl/>
              <w:spacing w:line="240" w:lineRule="auto"/>
            </w:pPr>
            <w:r>
              <w:t>Unit testing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E0A30" w:rsidRPr="00A15332" w:rsidRDefault="001E0A30" w:rsidP="001E0A3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High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E0A30" w:rsidRPr="00A15332" w:rsidRDefault="001E0A30" w:rsidP="001E0A3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1E0A30" w:rsidRPr="00A15332" w:rsidRDefault="001E0A30" w:rsidP="001E0A3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In progr</w:t>
            </w:r>
            <w:r>
              <w:rPr>
                <w:lang w:eastAsia="ja-JP"/>
              </w:rPr>
              <w:lastRenderedPageBreak/>
              <w:t>ess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1E0A30" w:rsidRPr="00A15332" w:rsidRDefault="001E0A30" w:rsidP="001E0A3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E0A30" w:rsidRPr="00A15332" w:rsidRDefault="001E0A30" w:rsidP="001E0A3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# 1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1E0A30" w:rsidRDefault="001E0A30" w:rsidP="001E0A30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Sushila </w:t>
            </w:r>
            <w:proofErr w:type="spellStart"/>
            <w:r>
              <w:rPr>
                <w:lang w:eastAsia="ja-JP"/>
              </w:rPr>
              <w:t>khati</w:t>
            </w:r>
            <w:proofErr w:type="spellEnd"/>
          </w:p>
          <w:p w:rsidR="001E0A30" w:rsidRDefault="001E0A30" w:rsidP="001E0A30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 xml:space="preserve">Upama </w:t>
            </w:r>
            <w:proofErr w:type="spellStart"/>
            <w:r>
              <w:rPr>
                <w:lang w:eastAsia="ja-JP"/>
              </w:rPr>
              <w:t>aryal</w:t>
            </w:r>
            <w:proofErr w:type="spellEnd"/>
          </w:p>
          <w:p w:rsidR="001E0A30" w:rsidRPr="00A15332" w:rsidRDefault="001E0A30" w:rsidP="001E0A3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Sarthak joshi</w:t>
            </w:r>
          </w:p>
        </w:tc>
        <w:tc>
          <w:tcPr>
            <w:tcW w:w="828" w:type="dxa"/>
            <w:shd w:val="clear" w:color="auto" w:fill="auto"/>
            <w:noWrap/>
            <w:vAlign w:val="bottom"/>
          </w:tcPr>
          <w:p w:rsidR="001E0A30" w:rsidRPr="00034C21" w:rsidRDefault="006069FD" w:rsidP="001E0A30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10</w:t>
            </w:r>
            <w:r w:rsidR="001E0A30">
              <w:rPr>
                <w:lang w:eastAsia="ja-JP"/>
              </w:rPr>
              <w:t xml:space="preserve"> </w:t>
            </w:r>
            <w:proofErr w:type="spellStart"/>
            <w:r w:rsidR="001E0A30">
              <w:rPr>
                <w:lang w:eastAsia="ja-JP"/>
              </w:rPr>
              <w:t>hrs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E0A30" w:rsidRPr="00A15332" w:rsidRDefault="001E0A30" w:rsidP="001E0A3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28647B" w:rsidRPr="00A15332" w:rsidTr="0091718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</w:pPr>
            <w:r w:rsidRPr="0028647B">
              <w:t>Create Assessment status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High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#1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D1264D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Sushila </w:t>
            </w:r>
            <w:proofErr w:type="spellStart"/>
            <w:r>
              <w:rPr>
                <w:lang w:eastAsia="ja-JP"/>
              </w:rPr>
              <w:t>khati</w:t>
            </w:r>
            <w:proofErr w:type="spellEnd"/>
          </w:p>
          <w:p w:rsidR="00D1264D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Upama </w:t>
            </w:r>
            <w:proofErr w:type="spellStart"/>
            <w:r>
              <w:rPr>
                <w:lang w:eastAsia="ja-JP"/>
              </w:rPr>
              <w:t>aryal</w:t>
            </w:r>
            <w:proofErr w:type="spellEnd"/>
          </w:p>
          <w:p w:rsidR="0028647B" w:rsidRPr="0028647B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Sarthak joshi</w:t>
            </w:r>
          </w:p>
        </w:tc>
        <w:tc>
          <w:tcPr>
            <w:tcW w:w="828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1hour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8647B" w:rsidRPr="00034C21" w:rsidRDefault="0028647B" w:rsidP="00A15332">
            <w:pPr>
              <w:widowControl/>
              <w:spacing w:line="240" w:lineRule="auto"/>
              <w:rPr>
                <w:lang w:eastAsia="ja-JP"/>
              </w:rPr>
            </w:pPr>
          </w:p>
        </w:tc>
      </w:tr>
    </w:tbl>
    <w:p w:rsidR="00917187" w:rsidRPr="00917187" w:rsidRDefault="00917187" w:rsidP="00917187">
      <w:pPr>
        <w:sectPr w:rsidR="00917187" w:rsidRPr="00917187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917187" w:rsidRDefault="00917187" w:rsidP="008A0D63">
      <w:pPr>
        <w:pStyle w:val="Heading1"/>
      </w:pPr>
    </w:p>
    <w:p w:rsidR="008A0D63" w:rsidRDefault="008A0D63" w:rsidP="008A0D63">
      <w:pPr>
        <w:pStyle w:val="Heading1"/>
        <w:rPr>
          <w:b w:val="0"/>
        </w:rPr>
      </w:pPr>
      <w:r>
        <w:t>4.  Issues</w:t>
      </w:r>
    </w:p>
    <w:p w:rsidR="008A0D63" w:rsidRDefault="008A0D63" w:rsidP="008A0D6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8A0D63" w:rsidTr="005A033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0D63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0D63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0D63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8A0D63" w:rsidTr="005A033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D63" w:rsidRDefault="008A0D63" w:rsidP="005A0337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D63" w:rsidRDefault="008A0D63" w:rsidP="005A0337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D63" w:rsidRDefault="008A0D63" w:rsidP="005A0337">
            <w:pPr>
              <w:pStyle w:val="BodyText"/>
              <w:ind w:left="0"/>
            </w:pPr>
          </w:p>
        </w:tc>
      </w:tr>
    </w:tbl>
    <w:p w:rsidR="008A0D63" w:rsidRDefault="008A0D63" w:rsidP="008A0D63"/>
    <w:p w:rsidR="008A0D63" w:rsidRPr="000245C9" w:rsidRDefault="008A0D63" w:rsidP="008A0D63">
      <w:pPr>
        <w:pStyle w:val="Heading1"/>
      </w:pPr>
      <w:r w:rsidRPr="008A4D87">
        <w:t xml:space="preserve">5.  </w:t>
      </w:r>
      <w:r>
        <w:t>Evaluation criteria</w:t>
      </w:r>
    </w:p>
    <w:p w:rsidR="00D1264D" w:rsidRDefault="00996A15" w:rsidP="00D1264D">
      <w:pPr>
        <w:pStyle w:val="ListParagraph"/>
        <w:numPr>
          <w:ilvl w:val="0"/>
          <w:numId w:val="39"/>
        </w:numPr>
      </w:pPr>
      <w:r>
        <w:t>Updating</w:t>
      </w:r>
      <w:r w:rsidR="00D1264D">
        <w:t xml:space="preserve"> a team charter showing a detail information about team member and project aim.</w:t>
      </w:r>
    </w:p>
    <w:p w:rsidR="00D1264D" w:rsidRDefault="00996A15" w:rsidP="00D1264D">
      <w:pPr>
        <w:pStyle w:val="ListParagraph"/>
        <w:numPr>
          <w:ilvl w:val="0"/>
          <w:numId w:val="39"/>
        </w:numPr>
      </w:pPr>
      <w:r>
        <w:t xml:space="preserve">Updating </w:t>
      </w:r>
      <w:r w:rsidR="00D1264D">
        <w:t>Meeting schedule is created for group discussion of a project.</w:t>
      </w:r>
    </w:p>
    <w:p w:rsidR="001E0A30" w:rsidRDefault="001E0A30" w:rsidP="00D1264D">
      <w:pPr>
        <w:pStyle w:val="ListParagraph"/>
        <w:numPr>
          <w:ilvl w:val="0"/>
          <w:numId w:val="39"/>
        </w:numPr>
      </w:pPr>
      <w:r>
        <w:t xml:space="preserve">Conducting </w:t>
      </w:r>
      <w:r w:rsidR="00B045D1">
        <w:t>unit test.</w:t>
      </w:r>
    </w:p>
    <w:p w:rsidR="00AF1D4A" w:rsidRDefault="00D1264D" w:rsidP="00AF1D4A">
      <w:pPr>
        <w:pStyle w:val="ListParagraph"/>
        <w:numPr>
          <w:ilvl w:val="0"/>
          <w:numId w:val="39"/>
        </w:numPr>
      </w:pPr>
      <w:r>
        <w:t>Create Assessment Status.</w:t>
      </w:r>
    </w:p>
    <w:p w:rsidR="008A0D63" w:rsidRPr="008A4D87" w:rsidRDefault="008A0D63" w:rsidP="008A0D63">
      <w:pPr>
        <w:pStyle w:val="Heading1"/>
      </w:pPr>
      <w:r>
        <w:t>6</w:t>
      </w:r>
      <w:r w:rsidRPr="008A4D87">
        <w:t>.  Assessment</w:t>
      </w:r>
    </w:p>
    <w:p w:rsidR="008A0D63" w:rsidRDefault="008A0D63" w:rsidP="008A0D63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8A0D63" w:rsidRPr="00491AD7" w:rsidTr="005A0337">
        <w:tc>
          <w:tcPr>
            <w:tcW w:w="1778" w:type="dxa"/>
          </w:tcPr>
          <w:p w:rsidR="008A0D63" w:rsidRPr="00491AD7" w:rsidRDefault="008A0D63" w:rsidP="005A0337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B01C03" w:rsidRDefault="00D1264D" w:rsidP="003473DB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Start of iteration</w:t>
            </w:r>
          </w:p>
          <w:p w:rsidR="00D1264D" w:rsidRDefault="00996A15" w:rsidP="003473DB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 xml:space="preserve">Update </w:t>
            </w:r>
            <w:r w:rsidR="00D1264D">
              <w:rPr>
                <w:bCs/>
                <w:iCs/>
              </w:rPr>
              <w:t>Design team charter</w:t>
            </w:r>
          </w:p>
          <w:p w:rsidR="00D1264D" w:rsidRDefault="00996A15" w:rsidP="003473DB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Updating</w:t>
            </w:r>
            <w:r w:rsidR="00D1264D">
              <w:rPr>
                <w:bCs/>
                <w:iCs/>
              </w:rPr>
              <w:t xml:space="preserve"> meeting schedule</w:t>
            </w:r>
          </w:p>
          <w:p w:rsidR="001E0A30" w:rsidRDefault="00B045D1" w:rsidP="003473DB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Conducting unit test</w:t>
            </w:r>
          </w:p>
          <w:p w:rsidR="00B01C03" w:rsidRPr="003473DB" w:rsidRDefault="00B01C03" w:rsidP="003473DB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Status assessment is completed</w:t>
            </w:r>
          </w:p>
        </w:tc>
      </w:tr>
      <w:tr w:rsidR="008A0D63" w:rsidTr="005A0337">
        <w:tc>
          <w:tcPr>
            <w:tcW w:w="1778" w:type="dxa"/>
          </w:tcPr>
          <w:p w:rsidR="008A0D63" w:rsidRDefault="008A0D63" w:rsidP="005A0337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8A0D63" w:rsidRPr="001E146F" w:rsidRDefault="00B045D1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25</w:t>
            </w:r>
            <w:r w:rsidR="00996A15">
              <w:rPr>
                <w:iCs/>
              </w:rPr>
              <w:t>/09</w:t>
            </w:r>
            <w:r w:rsidR="00D1264D">
              <w:rPr>
                <w:iCs/>
              </w:rPr>
              <w:t>/2017</w:t>
            </w:r>
          </w:p>
        </w:tc>
      </w:tr>
      <w:tr w:rsidR="008A0D63" w:rsidTr="005A0337">
        <w:tc>
          <w:tcPr>
            <w:tcW w:w="1778" w:type="dxa"/>
          </w:tcPr>
          <w:p w:rsidR="008A0D63" w:rsidRDefault="008A0D63" w:rsidP="005A0337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3473DB" w:rsidRDefault="00D1264D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D1264D" w:rsidRDefault="00D1264D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D1264D" w:rsidRPr="001E146F" w:rsidRDefault="00D1264D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Sarthak joshi</w:t>
            </w:r>
          </w:p>
        </w:tc>
      </w:tr>
      <w:tr w:rsidR="008A0D63" w:rsidTr="005A0337">
        <w:tc>
          <w:tcPr>
            <w:tcW w:w="1778" w:type="dxa"/>
          </w:tcPr>
          <w:p w:rsidR="008A0D63" w:rsidRDefault="008A0D63" w:rsidP="005A0337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3473DB" w:rsidRPr="001E146F" w:rsidRDefault="003473DB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Green</w:t>
            </w:r>
          </w:p>
        </w:tc>
      </w:tr>
    </w:tbl>
    <w:p w:rsidR="008A0D63" w:rsidRPr="00AB7CE1" w:rsidRDefault="008A0D63" w:rsidP="008A0D63"/>
    <w:p w:rsidR="008A0D63" w:rsidRDefault="008A0D63" w:rsidP="008A0D63">
      <w:pPr>
        <w:pStyle w:val="Heading2"/>
        <w:numPr>
          <w:ilvl w:val="0"/>
          <w:numId w:val="29"/>
        </w:numPr>
      </w:pPr>
      <w:r>
        <w:t>Work Items: Planned compared to actually completed</w:t>
      </w:r>
    </w:p>
    <w:p w:rsidR="008A0D63" w:rsidRDefault="008A0D63" w:rsidP="008A0D63">
      <w:pPr>
        <w:pStyle w:val="InfoBluelistitem"/>
      </w:pPr>
    </w:p>
    <w:tbl>
      <w:tblPr>
        <w:tblW w:w="9256" w:type="dxa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264"/>
        <w:gridCol w:w="1276"/>
        <w:gridCol w:w="1276"/>
        <w:gridCol w:w="963"/>
        <w:gridCol w:w="1418"/>
        <w:gridCol w:w="1174"/>
      </w:tblGrid>
      <w:tr w:rsidR="008A0D63" w:rsidRPr="009D6937" w:rsidTr="0049749A">
        <w:trPr>
          <w:trHeight w:val="728"/>
        </w:trPr>
        <w:tc>
          <w:tcPr>
            <w:tcW w:w="1885" w:type="dxa"/>
            <w:shd w:val="clear" w:color="auto" w:fill="D9D9D9"/>
          </w:tcPr>
          <w:p w:rsidR="008A0D63" w:rsidRPr="008A4D87" w:rsidRDefault="008A0D63" w:rsidP="009F1A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264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Planned Start Date</w:t>
            </w:r>
          </w:p>
        </w:tc>
        <w:tc>
          <w:tcPr>
            <w:tcW w:w="1276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Actual Start Date</w:t>
            </w:r>
          </w:p>
        </w:tc>
        <w:tc>
          <w:tcPr>
            <w:tcW w:w="1276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Planned End Date</w:t>
            </w:r>
          </w:p>
        </w:tc>
        <w:tc>
          <w:tcPr>
            <w:tcW w:w="963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Actual End Date</w:t>
            </w:r>
          </w:p>
        </w:tc>
        <w:tc>
          <w:tcPr>
            <w:tcW w:w="1418" w:type="dxa"/>
            <w:shd w:val="clear" w:color="auto" w:fill="D9D9D9"/>
          </w:tcPr>
          <w:p w:rsidR="008A0D63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1174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B045D1" w:rsidRPr="00A15332" w:rsidTr="0049749A">
        <w:trPr>
          <w:trHeight w:val="255"/>
        </w:trPr>
        <w:tc>
          <w:tcPr>
            <w:tcW w:w="1885" w:type="dxa"/>
            <w:shd w:val="clear" w:color="auto" w:fill="auto"/>
            <w:noWrap/>
          </w:tcPr>
          <w:p w:rsidR="00B045D1" w:rsidRPr="00EE403C" w:rsidRDefault="00B045D1" w:rsidP="00B045D1">
            <w:r>
              <w:t>Update Team charter</w:t>
            </w:r>
          </w:p>
        </w:tc>
        <w:tc>
          <w:tcPr>
            <w:tcW w:w="1264" w:type="dxa"/>
            <w:shd w:val="clear" w:color="auto" w:fill="auto"/>
            <w:noWrap/>
          </w:tcPr>
          <w:p w:rsidR="00B045D1" w:rsidRDefault="00B045D1" w:rsidP="00B045D1">
            <w:r>
              <w:t>06/09/2017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B045D1" w:rsidRDefault="00B045D1" w:rsidP="00B045D1">
            <w:r>
              <w:t>06/09/2017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B045D1" w:rsidRDefault="00B045D1" w:rsidP="00B045D1">
            <w:r>
              <w:t>13</w:t>
            </w:r>
            <w:r>
              <w:t>/09/2017</w:t>
            </w:r>
          </w:p>
        </w:tc>
        <w:tc>
          <w:tcPr>
            <w:tcW w:w="963" w:type="dxa"/>
            <w:shd w:val="clear" w:color="auto" w:fill="auto"/>
            <w:noWrap/>
          </w:tcPr>
          <w:p w:rsidR="00B045D1" w:rsidRDefault="00B045D1" w:rsidP="00B045D1">
            <w:r>
              <w:t>-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045D1" w:rsidRDefault="00B045D1" w:rsidP="00B045D1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B045D1" w:rsidRDefault="00B045D1" w:rsidP="00B045D1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B045D1" w:rsidRPr="00A15332" w:rsidRDefault="00B045D1" w:rsidP="00B045D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iCs/>
              </w:rPr>
              <w:t>Sarthak joshi</w:t>
            </w:r>
          </w:p>
        </w:tc>
        <w:tc>
          <w:tcPr>
            <w:tcW w:w="1174" w:type="dxa"/>
            <w:shd w:val="clear" w:color="auto" w:fill="auto"/>
            <w:noWrap/>
            <w:vAlign w:val="bottom"/>
          </w:tcPr>
          <w:p w:rsidR="00B045D1" w:rsidRPr="00A15332" w:rsidRDefault="00B045D1" w:rsidP="00B045D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b/>
                <w:bCs/>
              </w:rPr>
              <w:t>In progress</w:t>
            </w:r>
          </w:p>
        </w:tc>
      </w:tr>
      <w:tr w:rsidR="00B045D1" w:rsidRPr="00A15332" w:rsidTr="00E50880">
        <w:trPr>
          <w:trHeight w:val="255"/>
        </w:trPr>
        <w:tc>
          <w:tcPr>
            <w:tcW w:w="1885" w:type="dxa"/>
            <w:shd w:val="clear" w:color="auto" w:fill="auto"/>
            <w:noWrap/>
          </w:tcPr>
          <w:p w:rsidR="00B045D1" w:rsidRPr="00EE403C" w:rsidRDefault="00B045D1" w:rsidP="00B045D1">
            <w:r>
              <w:t>Update Meeting schedule</w:t>
            </w:r>
          </w:p>
        </w:tc>
        <w:tc>
          <w:tcPr>
            <w:tcW w:w="1264" w:type="dxa"/>
            <w:shd w:val="clear" w:color="auto" w:fill="auto"/>
            <w:noWrap/>
          </w:tcPr>
          <w:p w:rsidR="00B045D1" w:rsidRDefault="00B045D1" w:rsidP="00B045D1">
            <w:r>
              <w:t>06/09/2017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B045D1" w:rsidRDefault="00B045D1" w:rsidP="00B045D1">
            <w:r>
              <w:t>06/09/2017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B045D1" w:rsidRDefault="00B045D1" w:rsidP="00B045D1">
            <w:r>
              <w:t>13</w:t>
            </w:r>
            <w:r>
              <w:t>/09/2017</w:t>
            </w:r>
          </w:p>
        </w:tc>
        <w:tc>
          <w:tcPr>
            <w:tcW w:w="963" w:type="dxa"/>
            <w:shd w:val="clear" w:color="auto" w:fill="auto"/>
            <w:noWrap/>
          </w:tcPr>
          <w:p w:rsidR="00B045D1" w:rsidRDefault="00B045D1" w:rsidP="00B045D1">
            <w:r>
              <w:t>-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045D1" w:rsidRDefault="00B045D1" w:rsidP="00B045D1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B045D1" w:rsidRDefault="00B045D1" w:rsidP="00B045D1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B045D1" w:rsidRPr="00A15332" w:rsidRDefault="00B045D1" w:rsidP="00B045D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iCs/>
              </w:rPr>
              <w:t>Sarthak joshi</w:t>
            </w:r>
          </w:p>
        </w:tc>
        <w:tc>
          <w:tcPr>
            <w:tcW w:w="1174" w:type="dxa"/>
            <w:shd w:val="clear" w:color="auto" w:fill="auto"/>
            <w:noWrap/>
          </w:tcPr>
          <w:p w:rsidR="00B045D1" w:rsidRDefault="00B045D1" w:rsidP="00B045D1">
            <w:r w:rsidRPr="00E25445">
              <w:rPr>
                <w:b/>
                <w:bCs/>
              </w:rPr>
              <w:t>In progress</w:t>
            </w:r>
          </w:p>
        </w:tc>
      </w:tr>
      <w:tr w:rsidR="00B045D1" w:rsidRPr="00A15332" w:rsidTr="00E50880">
        <w:trPr>
          <w:trHeight w:val="255"/>
        </w:trPr>
        <w:tc>
          <w:tcPr>
            <w:tcW w:w="1885" w:type="dxa"/>
            <w:shd w:val="clear" w:color="auto" w:fill="auto"/>
            <w:noWrap/>
          </w:tcPr>
          <w:p w:rsidR="00B045D1" w:rsidRDefault="00B045D1" w:rsidP="00B045D1">
            <w:r>
              <w:t>Conduct unit test</w:t>
            </w:r>
          </w:p>
        </w:tc>
        <w:tc>
          <w:tcPr>
            <w:tcW w:w="1264" w:type="dxa"/>
            <w:shd w:val="clear" w:color="auto" w:fill="auto"/>
            <w:noWrap/>
          </w:tcPr>
          <w:p w:rsidR="00B045D1" w:rsidRDefault="00B045D1" w:rsidP="00B045D1">
            <w:r>
              <w:t>06/09/2017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B045D1" w:rsidRDefault="00B045D1" w:rsidP="00B045D1">
            <w:r>
              <w:t>06/09/2017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B045D1" w:rsidRDefault="00B045D1" w:rsidP="00B045D1">
            <w:r>
              <w:t>13</w:t>
            </w:r>
            <w:r>
              <w:t>/09/2017</w:t>
            </w:r>
          </w:p>
        </w:tc>
        <w:tc>
          <w:tcPr>
            <w:tcW w:w="963" w:type="dxa"/>
            <w:shd w:val="clear" w:color="auto" w:fill="auto"/>
            <w:noWrap/>
          </w:tcPr>
          <w:p w:rsidR="00B045D1" w:rsidRDefault="00B045D1" w:rsidP="00B045D1">
            <w:r>
              <w:t>-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045D1" w:rsidRDefault="00B045D1" w:rsidP="00B045D1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B045D1" w:rsidRDefault="00B045D1" w:rsidP="00B045D1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B045D1" w:rsidRPr="00A15332" w:rsidRDefault="00B045D1" w:rsidP="00B045D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iCs/>
              </w:rPr>
              <w:t>Sarthak joshi</w:t>
            </w:r>
          </w:p>
        </w:tc>
        <w:tc>
          <w:tcPr>
            <w:tcW w:w="1174" w:type="dxa"/>
            <w:shd w:val="clear" w:color="auto" w:fill="auto"/>
            <w:noWrap/>
          </w:tcPr>
          <w:p w:rsidR="00B045D1" w:rsidRDefault="00B045D1" w:rsidP="00B045D1">
            <w:r w:rsidRPr="00E25445">
              <w:rPr>
                <w:b/>
                <w:bCs/>
              </w:rPr>
              <w:t>In progress</w:t>
            </w:r>
          </w:p>
        </w:tc>
      </w:tr>
      <w:tr w:rsidR="00B045D1" w:rsidRPr="00A15332" w:rsidTr="00E50880">
        <w:trPr>
          <w:trHeight w:val="197"/>
        </w:trPr>
        <w:tc>
          <w:tcPr>
            <w:tcW w:w="1885" w:type="dxa"/>
            <w:shd w:val="clear" w:color="auto" w:fill="auto"/>
            <w:noWrap/>
          </w:tcPr>
          <w:p w:rsidR="00B045D1" w:rsidRDefault="00B045D1" w:rsidP="00B045D1">
            <w:r>
              <w:t>Create Assessment status</w:t>
            </w:r>
          </w:p>
        </w:tc>
        <w:tc>
          <w:tcPr>
            <w:tcW w:w="1264" w:type="dxa"/>
            <w:shd w:val="clear" w:color="auto" w:fill="auto"/>
            <w:noWrap/>
          </w:tcPr>
          <w:p w:rsidR="00B045D1" w:rsidRDefault="00B045D1" w:rsidP="00B045D1">
            <w:r>
              <w:t>06/09/2017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B045D1" w:rsidRDefault="00B045D1" w:rsidP="00B045D1">
            <w:r>
              <w:t>06/09/2017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B045D1" w:rsidRDefault="00B045D1" w:rsidP="00B045D1">
            <w:r>
              <w:t>13</w:t>
            </w:r>
            <w:r>
              <w:t>/09/2017</w:t>
            </w:r>
          </w:p>
        </w:tc>
        <w:tc>
          <w:tcPr>
            <w:tcW w:w="963" w:type="dxa"/>
            <w:shd w:val="clear" w:color="auto" w:fill="auto"/>
            <w:noWrap/>
          </w:tcPr>
          <w:p w:rsidR="00B045D1" w:rsidRDefault="00B045D1" w:rsidP="00B045D1">
            <w:r>
              <w:t>-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B045D1" w:rsidRDefault="00B045D1" w:rsidP="00B045D1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B045D1" w:rsidRDefault="00B045D1" w:rsidP="00B045D1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B045D1" w:rsidRPr="00B01C03" w:rsidRDefault="00B045D1" w:rsidP="00B045D1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iCs/>
              </w:rPr>
              <w:t>Sarthak joshi</w:t>
            </w:r>
          </w:p>
        </w:tc>
        <w:tc>
          <w:tcPr>
            <w:tcW w:w="1174" w:type="dxa"/>
            <w:shd w:val="clear" w:color="auto" w:fill="auto"/>
            <w:noWrap/>
          </w:tcPr>
          <w:p w:rsidR="00B045D1" w:rsidRDefault="00B045D1" w:rsidP="00B045D1">
            <w:r w:rsidRPr="00E25445">
              <w:rPr>
                <w:b/>
                <w:bCs/>
              </w:rPr>
              <w:t>In progress</w:t>
            </w:r>
          </w:p>
        </w:tc>
      </w:tr>
    </w:tbl>
    <w:p w:rsidR="008A0D63" w:rsidRDefault="008A0D63" w:rsidP="00F267AF">
      <w:pPr>
        <w:pStyle w:val="InfoBluelistitem"/>
        <w:ind w:left="0"/>
      </w:pPr>
    </w:p>
    <w:p w:rsidR="008A0D63" w:rsidRDefault="008A0D63" w:rsidP="0062163F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>
        <w:t>o</w:t>
      </w:r>
      <w:r w:rsidRPr="00766B33">
        <w:t>bjectives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693"/>
        <w:gridCol w:w="2693"/>
        <w:gridCol w:w="2409"/>
      </w:tblGrid>
      <w:tr w:rsidR="008A0D63" w:rsidTr="005A0337">
        <w:tc>
          <w:tcPr>
            <w:tcW w:w="835" w:type="dxa"/>
            <w:shd w:val="clear" w:color="auto" w:fill="AEAAAA" w:themeFill="background2" w:themeFillShade="BF"/>
          </w:tcPr>
          <w:p w:rsidR="008A0D63" w:rsidRDefault="008A0D63" w:rsidP="005A0337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#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:rsidR="008A0D63" w:rsidRDefault="008A0D63" w:rsidP="005A0337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Work Item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:rsidR="008A0D63" w:rsidRDefault="008A0D63" w:rsidP="005A0337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Objective</w:t>
            </w:r>
          </w:p>
        </w:tc>
        <w:tc>
          <w:tcPr>
            <w:tcW w:w="2409" w:type="dxa"/>
            <w:shd w:val="clear" w:color="auto" w:fill="AEAAAA" w:themeFill="background2" w:themeFillShade="BF"/>
          </w:tcPr>
          <w:p w:rsidR="008A0D63" w:rsidRDefault="008A0D63" w:rsidP="005A0337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Assessment against Objectives</w:t>
            </w:r>
          </w:p>
        </w:tc>
      </w:tr>
      <w:tr w:rsidR="0049749A" w:rsidTr="005A0337">
        <w:tc>
          <w:tcPr>
            <w:tcW w:w="835" w:type="dxa"/>
          </w:tcPr>
          <w:p w:rsidR="0049749A" w:rsidRPr="00331040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693" w:type="dxa"/>
          </w:tcPr>
          <w:p w:rsidR="0049749A" w:rsidRPr="0062163F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Update Team charter</w:t>
            </w:r>
          </w:p>
        </w:tc>
        <w:tc>
          <w:tcPr>
            <w:tcW w:w="2693" w:type="dxa"/>
          </w:tcPr>
          <w:p w:rsidR="0049749A" w:rsidRPr="0062163F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Update a designed team charter for a project</w:t>
            </w:r>
          </w:p>
        </w:tc>
        <w:tc>
          <w:tcPr>
            <w:tcW w:w="2409" w:type="dxa"/>
          </w:tcPr>
          <w:p w:rsidR="0049749A" w:rsidRDefault="0049749A" w:rsidP="0049749A">
            <w:r w:rsidRPr="00A30340">
              <w:rPr>
                <w:b/>
                <w:bCs/>
              </w:rPr>
              <w:t>In progress</w:t>
            </w:r>
          </w:p>
        </w:tc>
      </w:tr>
      <w:tr w:rsidR="0049749A" w:rsidTr="005A0337">
        <w:tc>
          <w:tcPr>
            <w:tcW w:w="835" w:type="dxa"/>
          </w:tcPr>
          <w:p w:rsidR="0049749A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693" w:type="dxa"/>
          </w:tcPr>
          <w:p w:rsidR="0049749A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Update Meeting schedule</w:t>
            </w:r>
          </w:p>
        </w:tc>
        <w:tc>
          <w:tcPr>
            <w:tcW w:w="2693" w:type="dxa"/>
          </w:tcPr>
          <w:p w:rsidR="0049749A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Update a meeting schedule for the group discussion of a project</w:t>
            </w:r>
          </w:p>
        </w:tc>
        <w:tc>
          <w:tcPr>
            <w:tcW w:w="2409" w:type="dxa"/>
          </w:tcPr>
          <w:p w:rsidR="0049749A" w:rsidRDefault="0049749A" w:rsidP="0049749A">
            <w:r w:rsidRPr="00A30340">
              <w:rPr>
                <w:b/>
                <w:bCs/>
              </w:rPr>
              <w:t>In progress</w:t>
            </w:r>
          </w:p>
        </w:tc>
      </w:tr>
      <w:tr w:rsidR="0049749A" w:rsidTr="005A0337">
        <w:tc>
          <w:tcPr>
            <w:tcW w:w="835" w:type="dxa"/>
          </w:tcPr>
          <w:p w:rsidR="0049749A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693" w:type="dxa"/>
          </w:tcPr>
          <w:p w:rsidR="0049749A" w:rsidRDefault="00B045D1" w:rsidP="00B045D1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Conduct unit test</w:t>
            </w:r>
          </w:p>
        </w:tc>
        <w:tc>
          <w:tcPr>
            <w:tcW w:w="2693" w:type="dxa"/>
          </w:tcPr>
          <w:p w:rsidR="0049749A" w:rsidRDefault="0049749A" w:rsidP="00B045D1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Conduct </w:t>
            </w:r>
            <w:r w:rsidR="00B045D1">
              <w:rPr>
                <w:rFonts w:ascii="Times New Roman" w:hAnsi="Times New Roman"/>
                <w:b w:val="0"/>
                <w:bCs/>
              </w:rPr>
              <w:t>unit test</w:t>
            </w:r>
          </w:p>
        </w:tc>
        <w:tc>
          <w:tcPr>
            <w:tcW w:w="2409" w:type="dxa"/>
          </w:tcPr>
          <w:p w:rsidR="0049749A" w:rsidRDefault="0049749A" w:rsidP="0049749A">
            <w:r w:rsidRPr="00A30340">
              <w:rPr>
                <w:b/>
                <w:bCs/>
              </w:rPr>
              <w:t>In progress</w:t>
            </w:r>
          </w:p>
        </w:tc>
      </w:tr>
      <w:tr w:rsidR="0049749A" w:rsidTr="005A0337">
        <w:tc>
          <w:tcPr>
            <w:tcW w:w="835" w:type="dxa"/>
          </w:tcPr>
          <w:p w:rsidR="0049749A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693" w:type="dxa"/>
          </w:tcPr>
          <w:p w:rsidR="0049749A" w:rsidRPr="00D040B8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 w:rsidRPr="00D040B8">
              <w:rPr>
                <w:rFonts w:ascii="Times New Roman" w:hAnsi="Times New Roman"/>
                <w:b w:val="0"/>
                <w:lang w:eastAsia="ja-JP"/>
              </w:rPr>
              <w:t>Create status assessment</w:t>
            </w:r>
          </w:p>
        </w:tc>
        <w:tc>
          <w:tcPr>
            <w:tcW w:w="2693" w:type="dxa"/>
          </w:tcPr>
          <w:p w:rsidR="0049749A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Provides the status of the project.</w:t>
            </w:r>
          </w:p>
        </w:tc>
        <w:tc>
          <w:tcPr>
            <w:tcW w:w="2409" w:type="dxa"/>
          </w:tcPr>
          <w:p w:rsidR="0049749A" w:rsidRDefault="0049749A" w:rsidP="0049749A">
            <w:r w:rsidRPr="00A30340">
              <w:rPr>
                <w:b/>
                <w:bCs/>
              </w:rPr>
              <w:t>In progress</w:t>
            </w:r>
          </w:p>
        </w:tc>
      </w:tr>
    </w:tbl>
    <w:p w:rsidR="008A0D63" w:rsidRDefault="008A0D63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8A0D63" w:rsidRDefault="008A0D63" w:rsidP="008A0D63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693"/>
        <w:gridCol w:w="2693"/>
        <w:gridCol w:w="2409"/>
      </w:tblGrid>
      <w:tr w:rsidR="00C1543D" w:rsidTr="00532593">
        <w:tc>
          <w:tcPr>
            <w:tcW w:w="835" w:type="dxa"/>
            <w:shd w:val="clear" w:color="auto" w:fill="AEAAAA" w:themeFill="background2" w:themeFillShade="BF"/>
          </w:tcPr>
          <w:p w:rsidR="00C1543D" w:rsidRDefault="00C1543D" w:rsidP="00532593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#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:rsidR="00C1543D" w:rsidRDefault="00C1543D" w:rsidP="00532593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Work Item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:rsidR="00C1543D" w:rsidRDefault="00C1543D" w:rsidP="00532593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Evaluation Criteria</w:t>
            </w:r>
          </w:p>
        </w:tc>
        <w:tc>
          <w:tcPr>
            <w:tcW w:w="2409" w:type="dxa"/>
            <w:shd w:val="clear" w:color="auto" w:fill="AEAAAA" w:themeFill="background2" w:themeFillShade="BF"/>
          </w:tcPr>
          <w:p w:rsidR="00C1543D" w:rsidRDefault="00C1543D" w:rsidP="00532593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Assessment against Criteria</w:t>
            </w:r>
          </w:p>
        </w:tc>
      </w:tr>
      <w:tr w:rsidR="0049749A" w:rsidTr="00532593">
        <w:tc>
          <w:tcPr>
            <w:tcW w:w="835" w:type="dxa"/>
          </w:tcPr>
          <w:p w:rsidR="0049749A" w:rsidRPr="00331040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693" w:type="dxa"/>
          </w:tcPr>
          <w:p w:rsidR="0049749A" w:rsidRPr="0062163F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Update Team charter</w:t>
            </w:r>
          </w:p>
        </w:tc>
        <w:tc>
          <w:tcPr>
            <w:tcW w:w="2693" w:type="dxa"/>
          </w:tcPr>
          <w:p w:rsidR="0049749A" w:rsidRPr="0062163F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A team charter is Update for a project with the members’ details and objective of the project</w:t>
            </w:r>
          </w:p>
        </w:tc>
        <w:tc>
          <w:tcPr>
            <w:tcW w:w="2409" w:type="dxa"/>
          </w:tcPr>
          <w:p w:rsidR="0049749A" w:rsidRDefault="0049749A" w:rsidP="0049749A">
            <w:r w:rsidRPr="00904933">
              <w:rPr>
                <w:b/>
                <w:bCs/>
              </w:rPr>
              <w:t>In progress</w:t>
            </w:r>
          </w:p>
        </w:tc>
      </w:tr>
      <w:tr w:rsidR="0049749A" w:rsidTr="00532593">
        <w:tc>
          <w:tcPr>
            <w:tcW w:w="835" w:type="dxa"/>
          </w:tcPr>
          <w:p w:rsidR="0049749A" w:rsidRPr="00331040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693" w:type="dxa"/>
          </w:tcPr>
          <w:p w:rsidR="0049749A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Update Meeting schedule</w:t>
            </w:r>
          </w:p>
        </w:tc>
        <w:tc>
          <w:tcPr>
            <w:tcW w:w="2693" w:type="dxa"/>
          </w:tcPr>
          <w:p w:rsidR="0049749A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A meeting schedule is Update for the group discussion</w:t>
            </w:r>
          </w:p>
        </w:tc>
        <w:tc>
          <w:tcPr>
            <w:tcW w:w="2409" w:type="dxa"/>
          </w:tcPr>
          <w:p w:rsidR="0049749A" w:rsidRDefault="0049749A" w:rsidP="0049749A">
            <w:r w:rsidRPr="00904933">
              <w:rPr>
                <w:b/>
                <w:bCs/>
              </w:rPr>
              <w:t>In progress</w:t>
            </w:r>
          </w:p>
        </w:tc>
      </w:tr>
      <w:tr w:rsidR="0049749A" w:rsidTr="00532593">
        <w:tc>
          <w:tcPr>
            <w:tcW w:w="835" w:type="dxa"/>
          </w:tcPr>
          <w:p w:rsidR="0049749A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693" w:type="dxa"/>
          </w:tcPr>
          <w:p w:rsidR="0049749A" w:rsidRDefault="00B045D1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Conduct unit test</w:t>
            </w:r>
          </w:p>
        </w:tc>
        <w:tc>
          <w:tcPr>
            <w:tcW w:w="2693" w:type="dxa"/>
          </w:tcPr>
          <w:p w:rsidR="0049749A" w:rsidRDefault="00B045D1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Unit test for definite use case is carried out</w:t>
            </w:r>
          </w:p>
        </w:tc>
        <w:tc>
          <w:tcPr>
            <w:tcW w:w="2409" w:type="dxa"/>
          </w:tcPr>
          <w:p w:rsidR="0049749A" w:rsidRDefault="0049749A" w:rsidP="0049749A">
            <w:r w:rsidRPr="00904933">
              <w:rPr>
                <w:b/>
                <w:bCs/>
              </w:rPr>
              <w:t>In progress</w:t>
            </w:r>
          </w:p>
        </w:tc>
      </w:tr>
      <w:tr w:rsidR="0049749A" w:rsidTr="00532593">
        <w:tc>
          <w:tcPr>
            <w:tcW w:w="835" w:type="dxa"/>
          </w:tcPr>
          <w:p w:rsidR="0049749A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2693" w:type="dxa"/>
          </w:tcPr>
          <w:p w:rsidR="0049749A" w:rsidRPr="00D040B8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 w:rsidRPr="00D040B8">
              <w:rPr>
                <w:rFonts w:ascii="Times New Roman" w:hAnsi="Times New Roman"/>
                <w:b w:val="0"/>
                <w:lang w:eastAsia="ja-JP"/>
              </w:rPr>
              <w:t>Create status assessment</w:t>
            </w:r>
          </w:p>
        </w:tc>
        <w:tc>
          <w:tcPr>
            <w:tcW w:w="2693" w:type="dxa"/>
          </w:tcPr>
          <w:p w:rsidR="0049749A" w:rsidRDefault="0049749A" w:rsidP="0049749A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Status Assessment document was created</w:t>
            </w:r>
          </w:p>
        </w:tc>
        <w:tc>
          <w:tcPr>
            <w:tcW w:w="2409" w:type="dxa"/>
          </w:tcPr>
          <w:p w:rsidR="0049749A" w:rsidRDefault="0049749A" w:rsidP="0049749A">
            <w:r w:rsidRPr="00904933">
              <w:rPr>
                <w:b/>
                <w:bCs/>
              </w:rPr>
              <w:t>In progress</w:t>
            </w:r>
          </w:p>
        </w:tc>
      </w:tr>
    </w:tbl>
    <w:p w:rsidR="008A0D63" w:rsidRDefault="008A0D63" w:rsidP="008A0D63">
      <w:pPr>
        <w:pStyle w:val="InfoBluelistitem"/>
      </w:pPr>
    </w:p>
    <w:p w:rsidR="008A0D63" w:rsidRDefault="008A0D63" w:rsidP="008A0D63">
      <w:pPr>
        <w:pStyle w:val="InfoBluelistitem"/>
      </w:pPr>
    </w:p>
    <w:p w:rsidR="008A0D63" w:rsidRDefault="008A0D63" w:rsidP="008A0D63">
      <w:pPr>
        <w:pStyle w:val="Heading2"/>
        <w:numPr>
          <w:ilvl w:val="0"/>
          <w:numId w:val="29"/>
        </w:numPr>
      </w:pPr>
      <w:r>
        <w:t>Other concerns and deviations</w:t>
      </w:r>
    </w:p>
    <w:p w:rsidR="00520E7F" w:rsidRPr="00520E7F" w:rsidRDefault="00520E7F" w:rsidP="00520E7F">
      <w:r>
        <w:t xml:space="preserve">                  NO OTHER CONCERNS AND DEVIATION RELATED TO THIS PROJECT WAS FOUND.</w:t>
      </w:r>
    </w:p>
    <w:p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D48" w:rsidRDefault="00AD4D48">
      <w:r>
        <w:separator/>
      </w:r>
    </w:p>
  </w:endnote>
  <w:endnote w:type="continuationSeparator" w:id="0">
    <w:p w:rsidR="00AD4D48" w:rsidRDefault="00AD4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:rsidP="009F1AC2">
          <w:pPr>
            <w:jc w:val="center"/>
          </w:pPr>
          <w:r>
            <w:sym w:font="Symbol" w:char="F0D3"/>
          </w:r>
          <w:proofErr w:type="spellStart"/>
          <w:r w:rsidR="009F1AC2">
            <w:t>csu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60F80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045D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045D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D48" w:rsidRDefault="00AD4D48">
      <w:r>
        <w:separator/>
      </w:r>
    </w:p>
  </w:footnote>
  <w:footnote w:type="continuationSeparator" w:id="0">
    <w:p w:rsidR="00AD4D48" w:rsidRDefault="00AD4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BE5B48">
          <w:pPr>
            <w:pStyle w:val="Header"/>
            <w:tabs>
              <w:tab w:val="clear" w:pos="4320"/>
              <w:tab w:val="clear" w:pos="8640"/>
            </w:tabs>
          </w:pPr>
          <w:r>
            <w:t>Group A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B045D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425A2">
            <w:t>Iteration Plan</w:t>
          </w:r>
          <w:r>
            <w:fldChar w:fldCharType="end"/>
          </w:r>
          <w:r w:rsidR="00260F80">
            <w:t xml:space="preserve"> V1.5</w:t>
          </w:r>
        </w:p>
      </w:tc>
      <w:tc>
        <w:tcPr>
          <w:tcW w:w="3179" w:type="dxa"/>
        </w:tcPr>
        <w:p w:rsidR="00D1755E" w:rsidRDefault="00B045D1">
          <w:r>
            <w:t xml:space="preserve">  Date:  06/09</w:t>
          </w:r>
          <w:r w:rsidR="00BE5B48">
            <w:t>/2017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5B3FE1"/>
    <w:multiLevelType w:val="hybridMultilevel"/>
    <w:tmpl w:val="BFCC923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DA7EC0"/>
    <w:multiLevelType w:val="hybridMultilevel"/>
    <w:tmpl w:val="B464DE7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D57424F"/>
    <w:multiLevelType w:val="hybridMultilevel"/>
    <w:tmpl w:val="A66883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575E81"/>
    <w:multiLevelType w:val="hybridMultilevel"/>
    <w:tmpl w:val="9C468E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77F87"/>
    <w:multiLevelType w:val="hybridMultilevel"/>
    <w:tmpl w:val="EAF6A3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2D059CF"/>
    <w:multiLevelType w:val="hybridMultilevel"/>
    <w:tmpl w:val="87E0286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C8E3824"/>
    <w:multiLevelType w:val="hybridMultilevel"/>
    <w:tmpl w:val="E7787C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7B7E3C"/>
    <w:multiLevelType w:val="hybridMultilevel"/>
    <w:tmpl w:val="3022FF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512F1D"/>
    <w:multiLevelType w:val="multilevel"/>
    <w:tmpl w:val="602835B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68A3049F"/>
    <w:multiLevelType w:val="hybridMultilevel"/>
    <w:tmpl w:val="1A0A44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FDD0FA0"/>
    <w:multiLevelType w:val="hybridMultilevel"/>
    <w:tmpl w:val="1EFE5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0"/>
  </w:num>
  <w:num w:numId="5">
    <w:abstractNumId w:val="30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9"/>
  </w:num>
  <w:num w:numId="10">
    <w:abstractNumId w:val="5"/>
  </w:num>
  <w:num w:numId="11">
    <w:abstractNumId w:val="18"/>
  </w:num>
  <w:num w:numId="12">
    <w:abstractNumId w:val="16"/>
  </w:num>
  <w:num w:numId="13">
    <w:abstractNumId w:val="38"/>
  </w:num>
  <w:num w:numId="14">
    <w:abstractNumId w:val="15"/>
  </w:num>
  <w:num w:numId="15">
    <w:abstractNumId w:val="7"/>
  </w:num>
  <w:num w:numId="16">
    <w:abstractNumId w:val="37"/>
  </w:num>
  <w:num w:numId="17">
    <w:abstractNumId w:val="24"/>
  </w:num>
  <w:num w:numId="18">
    <w:abstractNumId w:val="10"/>
  </w:num>
  <w:num w:numId="19">
    <w:abstractNumId w:val="20"/>
  </w:num>
  <w:num w:numId="20">
    <w:abstractNumId w:val="14"/>
  </w:num>
  <w:num w:numId="21">
    <w:abstractNumId w:val="36"/>
  </w:num>
  <w:num w:numId="22">
    <w:abstractNumId w:val="22"/>
  </w:num>
  <w:num w:numId="23">
    <w:abstractNumId w:val="29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31"/>
  </w:num>
  <w:num w:numId="30">
    <w:abstractNumId w:val="23"/>
  </w:num>
  <w:num w:numId="31">
    <w:abstractNumId w:val="27"/>
  </w:num>
  <w:num w:numId="32">
    <w:abstractNumId w:val="9"/>
  </w:num>
  <w:num w:numId="33">
    <w:abstractNumId w:val="21"/>
  </w:num>
  <w:num w:numId="34">
    <w:abstractNumId w:val="6"/>
  </w:num>
  <w:num w:numId="35">
    <w:abstractNumId w:val="11"/>
  </w:num>
  <w:num w:numId="36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32"/>
  </w:num>
  <w:num w:numId="39">
    <w:abstractNumId w:val="41"/>
  </w:num>
  <w:num w:numId="40">
    <w:abstractNumId w:val="25"/>
  </w:num>
  <w:num w:numId="41">
    <w:abstractNumId w:val="26"/>
  </w:num>
  <w:num w:numId="42">
    <w:abstractNumId w:val="4"/>
  </w:num>
  <w:num w:numId="43">
    <w:abstractNumId w:val="3"/>
  </w:num>
  <w:num w:numId="44">
    <w:abstractNumId w:val="33"/>
  </w:num>
  <w:num w:numId="45">
    <w:abstractNumId w:val="12"/>
  </w:num>
  <w:num w:numId="46">
    <w:abstractNumId w:val="8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A2"/>
    <w:rsid w:val="00005AE9"/>
    <w:rsid w:val="000178C5"/>
    <w:rsid w:val="000245C9"/>
    <w:rsid w:val="00034C21"/>
    <w:rsid w:val="000561FC"/>
    <w:rsid w:val="00083367"/>
    <w:rsid w:val="000B3368"/>
    <w:rsid w:val="000B6D46"/>
    <w:rsid w:val="00146191"/>
    <w:rsid w:val="00170DD9"/>
    <w:rsid w:val="00176824"/>
    <w:rsid w:val="001E0A30"/>
    <w:rsid w:val="001E146F"/>
    <w:rsid w:val="00241C30"/>
    <w:rsid w:val="00260F80"/>
    <w:rsid w:val="002655EA"/>
    <w:rsid w:val="0028647B"/>
    <w:rsid w:val="003262E2"/>
    <w:rsid w:val="00327A0E"/>
    <w:rsid w:val="003473DB"/>
    <w:rsid w:val="00350A65"/>
    <w:rsid w:val="003C7438"/>
    <w:rsid w:val="003D20BC"/>
    <w:rsid w:val="00496FBE"/>
    <w:rsid w:val="0049749A"/>
    <w:rsid w:val="004C3A69"/>
    <w:rsid w:val="004D621B"/>
    <w:rsid w:val="004E307A"/>
    <w:rsid w:val="005139F2"/>
    <w:rsid w:val="00520E7F"/>
    <w:rsid w:val="00532483"/>
    <w:rsid w:val="005F5C34"/>
    <w:rsid w:val="006069FD"/>
    <w:rsid w:val="00612E0C"/>
    <w:rsid w:val="0062163F"/>
    <w:rsid w:val="00676232"/>
    <w:rsid w:val="006D7268"/>
    <w:rsid w:val="007134F2"/>
    <w:rsid w:val="00761191"/>
    <w:rsid w:val="00766B33"/>
    <w:rsid w:val="00804223"/>
    <w:rsid w:val="0083222D"/>
    <w:rsid w:val="008425A2"/>
    <w:rsid w:val="008A0D63"/>
    <w:rsid w:val="008A2059"/>
    <w:rsid w:val="008A4D87"/>
    <w:rsid w:val="008B567F"/>
    <w:rsid w:val="008D2C5F"/>
    <w:rsid w:val="008D7D23"/>
    <w:rsid w:val="00917187"/>
    <w:rsid w:val="009367DD"/>
    <w:rsid w:val="009567C5"/>
    <w:rsid w:val="00996A15"/>
    <w:rsid w:val="009D6937"/>
    <w:rsid w:val="009F1AC2"/>
    <w:rsid w:val="00A15332"/>
    <w:rsid w:val="00A2285F"/>
    <w:rsid w:val="00A31804"/>
    <w:rsid w:val="00AC5C10"/>
    <w:rsid w:val="00AD4D48"/>
    <w:rsid w:val="00AF1D4A"/>
    <w:rsid w:val="00B01C03"/>
    <w:rsid w:val="00B045D1"/>
    <w:rsid w:val="00B10D11"/>
    <w:rsid w:val="00B10E08"/>
    <w:rsid w:val="00B5408F"/>
    <w:rsid w:val="00B7002B"/>
    <w:rsid w:val="00BB2A09"/>
    <w:rsid w:val="00BB3467"/>
    <w:rsid w:val="00BE5B48"/>
    <w:rsid w:val="00BF7574"/>
    <w:rsid w:val="00C1543D"/>
    <w:rsid w:val="00C547A2"/>
    <w:rsid w:val="00C55459"/>
    <w:rsid w:val="00C72CDA"/>
    <w:rsid w:val="00C81277"/>
    <w:rsid w:val="00C93D0D"/>
    <w:rsid w:val="00CB4A37"/>
    <w:rsid w:val="00D040B8"/>
    <w:rsid w:val="00D1264D"/>
    <w:rsid w:val="00D1755E"/>
    <w:rsid w:val="00D8366F"/>
    <w:rsid w:val="00DA1120"/>
    <w:rsid w:val="00DB3AE9"/>
    <w:rsid w:val="00DC0E6F"/>
    <w:rsid w:val="00DF12A2"/>
    <w:rsid w:val="00F01642"/>
    <w:rsid w:val="00F14F00"/>
    <w:rsid w:val="00F220E7"/>
    <w:rsid w:val="00F26461"/>
    <w:rsid w:val="00F267AF"/>
    <w:rsid w:val="00F42FC5"/>
    <w:rsid w:val="00F52391"/>
    <w:rsid w:val="00F5426B"/>
    <w:rsid w:val="00FA118F"/>
    <w:rsid w:val="00FB1C31"/>
    <w:rsid w:val="00FB1FB8"/>
    <w:rsid w:val="00FB707B"/>
    <w:rsid w:val="00FC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88949575-99E9-448F-9D4A-6D91AF7C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A0D63"/>
    <w:rPr>
      <w:rFonts w:ascii="Arial" w:hAnsi="Arial"/>
      <w:b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A0D63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F2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EERA~1\AppData\Local\Temp\Iteration%20Pla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 Plan template</Template>
  <TotalTime>0</TotalTime>
  <Pages>4</Pages>
  <Words>488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Abeer Alsadoon</dc:creator>
  <cp:lastModifiedBy>Sushila Khati</cp:lastModifiedBy>
  <cp:revision>2</cp:revision>
  <cp:lastPrinted>1900-12-31T14:00:00Z</cp:lastPrinted>
  <dcterms:created xsi:type="dcterms:W3CDTF">2017-09-24T06:29:00Z</dcterms:created>
  <dcterms:modified xsi:type="dcterms:W3CDTF">2017-09-24T06:29:00Z</dcterms:modified>
</cp:coreProperties>
</file>